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E233A83" w14:textId="77777777" w:rsidTr="001B2ABD">
        <w:tc>
          <w:tcPr>
            <w:tcW w:w="3600" w:type="dxa"/>
          </w:tcPr>
          <w:p w14:paraId="2623BB06" w14:textId="77777777" w:rsidR="00EE6BA8" w:rsidRDefault="00EE6BA8" w:rsidP="00036450">
            <w:pPr>
              <w:pStyle w:val="Heading3"/>
            </w:pPr>
          </w:p>
          <w:p w14:paraId="4EE3246E" w14:textId="57F626AD" w:rsidR="00EE6BA8" w:rsidRDefault="00EE6BA8" w:rsidP="00036450">
            <w:pPr>
              <w:pStyle w:val="Heading3"/>
            </w:pPr>
          </w:p>
          <w:p w14:paraId="505C2C9D" w14:textId="5F7B7086" w:rsidR="00EE6BA8" w:rsidRDefault="009F674C" w:rsidP="00036450">
            <w:pPr>
              <w:pStyle w:val="Heading3"/>
            </w:pPr>
            <w:r>
              <w:rPr>
                <w:noProof/>
                <w:lang w:eastAsia="en-US"/>
              </w:rPr>
              <w:drawing>
                <wp:inline distT="0" distB="0" distL="0" distR="0" wp14:anchorId="1D98AA36" wp14:editId="04C691D1">
                  <wp:extent cx="1903249" cy="1934308"/>
                  <wp:effectExtent l="0" t="0" r="190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906" cy="197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1711873194"/>
              <w:placeholder>
                <w:docPart w:val="1D839CF217E9412F9F430E2530C36819"/>
              </w:placeholder>
              <w:temporary/>
              <w:showingPlcHdr/>
              <w15:appearance w15:val="hidden"/>
            </w:sdtPr>
            <w:sdtEndPr/>
            <w:sdtContent>
              <w:p w14:paraId="61ABF462" w14:textId="22CE9966" w:rsidR="001B2ABD" w:rsidRDefault="00036450" w:rsidP="00036450">
                <w:pPr>
                  <w:pStyle w:val="Heading3"/>
                </w:pPr>
                <w:r w:rsidRPr="00B03235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18972A33" w14:textId="77777777" w:rsidR="00B03235" w:rsidRPr="00B03235" w:rsidRDefault="00B03235" w:rsidP="00B03235"/>
          <w:p w14:paraId="48B446D9" w14:textId="22A96D82" w:rsidR="009767E4" w:rsidRPr="004547E5" w:rsidRDefault="009767E4" w:rsidP="009767E4">
            <w:pPr>
              <w:rPr>
                <w:sz w:val="22"/>
              </w:rPr>
            </w:pPr>
            <w:r w:rsidRPr="004547E5">
              <w:rPr>
                <w:sz w:val="22"/>
              </w:rPr>
              <w:t>Result oriented professional with more than 3+ Years of experience</w:t>
            </w:r>
            <w:r w:rsidR="004547E5">
              <w:rPr>
                <w:sz w:val="22"/>
              </w:rPr>
              <w:t xml:space="preserve"> </w:t>
            </w:r>
            <w:r w:rsidRPr="004547E5">
              <w:rPr>
                <w:sz w:val="22"/>
              </w:rPr>
              <w:t>in IT infrastructure implementation,</w:t>
            </w:r>
            <w:r w:rsidR="004547E5">
              <w:rPr>
                <w:sz w:val="22"/>
              </w:rPr>
              <w:t xml:space="preserve"> </w:t>
            </w:r>
            <w:r w:rsidRPr="004547E5">
              <w:rPr>
                <w:sz w:val="22"/>
              </w:rPr>
              <w:t>management, configuration an</w:t>
            </w:r>
            <w:r w:rsidR="004547E5">
              <w:rPr>
                <w:sz w:val="22"/>
              </w:rPr>
              <w:t xml:space="preserve"> </w:t>
            </w:r>
            <w:r w:rsidRPr="004547E5">
              <w:rPr>
                <w:sz w:val="22"/>
              </w:rPr>
              <w:t>administration with AWS, Linux, Jenkins, GIT, PowerShell Automatio</w:t>
            </w:r>
            <w:r w:rsidR="004547E5">
              <w:rPr>
                <w:sz w:val="22"/>
              </w:rPr>
              <w:t xml:space="preserve">n, </w:t>
            </w:r>
            <w:r w:rsidRPr="004547E5">
              <w:rPr>
                <w:sz w:val="22"/>
              </w:rPr>
              <w:t>Synology, NetApp and Hitachi.</w:t>
            </w:r>
          </w:p>
          <w:p w14:paraId="54B9185F" w14:textId="5BE8C7E8" w:rsidR="00EB2159" w:rsidRDefault="00EB2159" w:rsidP="009767E4"/>
          <w:sdt>
            <w:sdtPr>
              <w:rPr>
                <w:sz w:val="28"/>
                <w:szCs w:val="28"/>
              </w:rPr>
              <w:id w:val="-1954003311"/>
              <w:placeholder>
                <w:docPart w:val="154FDA5335B843BDACB39211A58D34A2"/>
              </w:placeholder>
              <w:temporary/>
              <w:showingPlcHdr/>
              <w15:appearance w15:val="hidden"/>
            </w:sdtPr>
            <w:sdtEndPr/>
            <w:sdtContent>
              <w:p w14:paraId="196796E7" w14:textId="77777777" w:rsidR="00036450" w:rsidRPr="00B03235" w:rsidRDefault="00CB0055" w:rsidP="00CB0055">
                <w:pPr>
                  <w:pStyle w:val="Heading3"/>
                  <w:rPr>
                    <w:sz w:val="28"/>
                    <w:szCs w:val="28"/>
                  </w:rPr>
                </w:pPr>
                <w:r w:rsidRPr="00B03235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C1A5BB0F583249A98663DDF6144EF556"/>
              </w:placeholder>
              <w:temporary/>
              <w:showingPlcHdr/>
              <w15:appearance w15:val="hidden"/>
            </w:sdtPr>
            <w:sdtEndPr/>
            <w:sdtContent>
              <w:p w14:paraId="6FEC2C3B" w14:textId="77777777" w:rsidR="009767E4" w:rsidRPr="00FD2E2A" w:rsidRDefault="009767E4" w:rsidP="009767E4">
                <w:pPr>
                  <w:rPr>
                    <w:sz w:val="22"/>
                  </w:rPr>
                </w:pPr>
                <w:r w:rsidRPr="001C3907">
                  <w:rPr>
                    <w:b/>
                    <w:bCs/>
                    <w:sz w:val="22"/>
                  </w:rPr>
                  <w:t>PHONE:</w:t>
                </w:r>
              </w:p>
            </w:sdtContent>
          </w:sdt>
          <w:p w14:paraId="5269D25D" w14:textId="77777777" w:rsidR="009767E4" w:rsidRPr="00FD2E2A" w:rsidRDefault="009767E4" w:rsidP="009767E4">
            <w:pPr>
              <w:rPr>
                <w:sz w:val="22"/>
              </w:rPr>
            </w:pPr>
            <w:r w:rsidRPr="00FD2E2A">
              <w:rPr>
                <w:sz w:val="22"/>
              </w:rPr>
              <w:t>+91-7760215665</w:t>
            </w:r>
          </w:p>
          <w:p w14:paraId="40B8083C" w14:textId="77777777" w:rsidR="009767E4" w:rsidRPr="00FD2E2A" w:rsidRDefault="009767E4" w:rsidP="009767E4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C0929F7C3A3840A19CB2DF280880BBA9"/>
              </w:placeholder>
              <w:temporary/>
              <w:showingPlcHdr/>
              <w15:appearance w15:val="hidden"/>
            </w:sdtPr>
            <w:sdtEndPr/>
            <w:sdtContent>
              <w:p w14:paraId="6F20C674" w14:textId="77777777" w:rsidR="009767E4" w:rsidRPr="00FD2E2A" w:rsidRDefault="009767E4" w:rsidP="009767E4">
                <w:pPr>
                  <w:rPr>
                    <w:sz w:val="22"/>
                  </w:rPr>
                </w:pPr>
                <w:r w:rsidRPr="001C3907">
                  <w:rPr>
                    <w:b/>
                    <w:bCs/>
                    <w:sz w:val="22"/>
                  </w:rPr>
                  <w:t>EMAIL:</w:t>
                </w:r>
              </w:p>
            </w:sdtContent>
          </w:sdt>
          <w:p w14:paraId="576A361E" w14:textId="73C84241" w:rsidR="009767E4" w:rsidRDefault="00C56BD6" w:rsidP="009767E4">
            <w:pPr>
              <w:rPr>
                <w:sz w:val="22"/>
              </w:rPr>
            </w:pPr>
            <w:hyperlink r:id="rId11" w:history="1">
              <w:r w:rsidR="00CD183F" w:rsidRPr="00E565D3">
                <w:rPr>
                  <w:rStyle w:val="Hyperlink"/>
                  <w:sz w:val="22"/>
                </w:rPr>
                <w:t>4dinkar@gmail.com</w:t>
              </w:r>
            </w:hyperlink>
          </w:p>
          <w:p w14:paraId="439C37A8" w14:textId="5B0FEDF0" w:rsidR="00F15A45" w:rsidRDefault="00F15A45" w:rsidP="009767E4">
            <w:pPr>
              <w:rPr>
                <w:sz w:val="22"/>
              </w:rPr>
            </w:pPr>
          </w:p>
          <w:p w14:paraId="60BF305F" w14:textId="65FE59A6" w:rsidR="00096A39" w:rsidRPr="00E8739A" w:rsidRDefault="00096A39" w:rsidP="00E8739A"/>
          <w:p w14:paraId="5AC4473B" w14:textId="77777777" w:rsidR="00FA41E0" w:rsidRDefault="00FA41E0" w:rsidP="00FA41E0">
            <w:pPr>
              <w:pStyle w:val="Heading3"/>
              <w:rPr>
                <w:sz w:val="28"/>
                <w:szCs w:val="28"/>
              </w:rPr>
            </w:pPr>
            <w:r w:rsidRPr="000F2F26">
              <w:rPr>
                <w:sz w:val="28"/>
                <w:szCs w:val="28"/>
              </w:rPr>
              <w:t>SKILLS</w:t>
            </w:r>
          </w:p>
          <w:p w14:paraId="7DE1A7DF" w14:textId="4221A4EC" w:rsidR="002351DB" w:rsidRDefault="002351DB" w:rsidP="002351DB">
            <w:pPr>
              <w:rPr>
                <w:sz w:val="24"/>
                <w:szCs w:val="24"/>
              </w:rPr>
            </w:pPr>
            <w:r w:rsidRPr="002351DB">
              <w:rPr>
                <w:b/>
                <w:sz w:val="24"/>
                <w:szCs w:val="24"/>
              </w:rPr>
              <w:t>OS</w:t>
            </w:r>
            <w:r w:rsidRPr="002351DB">
              <w:rPr>
                <w:sz w:val="24"/>
                <w:szCs w:val="24"/>
              </w:rPr>
              <w:t xml:space="preserve"> : Linux, Windows</w:t>
            </w:r>
          </w:p>
          <w:p w14:paraId="3099E836" w14:textId="77777777" w:rsidR="002351DB" w:rsidRPr="002351DB" w:rsidRDefault="002351DB" w:rsidP="002351DB">
            <w:pPr>
              <w:rPr>
                <w:sz w:val="24"/>
                <w:szCs w:val="24"/>
              </w:rPr>
            </w:pPr>
          </w:p>
          <w:p w14:paraId="36ED9201" w14:textId="0970D2AB" w:rsidR="00FA41E0" w:rsidRDefault="00446A1E" w:rsidP="00FA41E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SCM</w:t>
            </w:r>
            <w:r>
              <w:rPr>
                <w:sz w:val="24"/>
                <w:szCs w:val="24"/>
              </w:rPr>
              <w:t xml:space="preserve">: </w:t>
            </w:r>
            <w:r w:rsidR="008230DD">
              <w:rPr>
                <w:sz w:val="24"/>
                <w:szCs w:val="24"/>
              </w:rPr>
              <w:t xml:space="preserve">Azure Repo, </w:t>
            </w:r>
            <w:r>
              <w:rPr>
                <w:sz w:val="24"/>
                <w:szCs w:val="24"/>
              </w:rPr>
              <w:t>Git, GitHub</w:t>
            </w:r>
          </w:p>
          <w:p w14:paraId="1B6E1B30" w14:textId="77777777" w:rsidR="002351DB" w:rsidRPr="00FD2E2A" w:rsidRDefault="002351DB" w:rsidP="00FA41E0">
            <w:pPr>
              <w:rPr>
                <w:sz w:val="24"/>
                <w:szCs w:val="24"/>
              </w:rPr>
            </w:pPr>
          </w:p>
          <w:p w14:paraId="5306F599" w14:textId="77777777" w:rsidR="00FA41E0" w:rsidRDefault="00FA41E0" w:rsidP="00FA41E0">
            <w:pPr>
              <w:rPr>
                <w:sz w:val="24"/>
                <w:szCs w:val="24"/>
              </w:rPr>
            </w:pPr>
            <w:r w:rsidRPr="001C3907">
              <w:rPr>
                <w:b/>
                <w:bCs/>
                <w:sz w:val="24"/>
                <w:szCs w:val="24"/>
              </w:rPr>
              <w:t>Scripting</w:t>
            </w:r>
            <w:r>
              <w:rPr>
                <w:sz w:val="24"/>
                <w:szCs w:val="24"/>
              </w:rPr>
              <w:t xml:space="preserve">: </w:t>
            </w:r>
            <w:r w:rsidRPr="00FD2E2A">
              <w:rPr>
                <w:sz w:val="24"/>
                <w:szCs w:val="24"/>
              </w:rPr>
              <w:t>Python</w:t>
            </w:r>
            <w:r>
              <w:rPr>
                <w:sz w:val="24"/>
                <w:szCs w:val="24"/>
              </w:rPr>
              <w:t>, PowerShell</w:t>
            </w:r>
          </w:p>
          <w:p w14:paraId="6A15C36C" w14:textId="77777777" w:rsidR="002351DB" w:rsidRPr="00FD2E2A" w:rsidRDefault="002351DB" w:rsidP="00FA41E0">
            <w:pPr>
              <w:rPr>
                <w:sz w:val="24"/>
                <w:szCs w:val="24"/>
              </w:rPr>
            </w:pPr>
          </w:p>
          <w:p w14:paraId="4D08C220" w14:textId="77777777" w:rsidR="00FA41E0" w:rsidRDefault="00FA41E0" w:rsidP="00FA41E0">
            <w:pPr>
              <w:rPr>
                <w:sz w:val="24"/>
                <w:szCs w:val="24"/>
              </w:rPr>
            </w:pPr>
            <w:r w:rsidRPr="001C3907">
              <w:rPr>
                <w:b/>
                <w:bCs/>
                <w:sz w:val="24"/>
                <w:szCs w:val="24"/>
              </w:rPr>
              <w:t>Cloud</w:t>
            </w:r>
            <w:r>
              <w:rPr>
                <w:sz w:val="24"/>
                <w:szCs w:val="24"/>
              </w:rPr>
              <w:t>: AWS, AZURE</w:t>
            </w:r>
          </w:p>
          <w:p w14:paraId="5FF6EEE8" w14:textId="77777777" w:rsidR="002351DB" w:rsidRPr="00FD2E2A" w:rsidRDefault="002351DB" w:rsidP="00FA41E0">
            <w:pPr>
              <w:rPr>
                <w:sz w:val="24"/>
                <w:szCs w:val="24"/>
              </w:rPr>
            </w:pPr>
          </w:p>
          <w:p w14:paraId="640C33C5" w14:textId="7C4719C3" w:rsidR="00FA41E0" w:rsidRDefault="00446A1E" w:rsidP="00FA41E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Orchestration Tool</w:t>
            </w:r>
            <w:r w:rsidR="00FA41E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Docker, Kubernetes</w:t>
            </w:r>
          </w:p>
          <w:p w14:paraId="2207F804" w14:textId="77777777" w:rsidR="00463574" w:rsidRDefault="00463574" w:rsidP="00FA41E0">
            <w:pPr>
              <w:rPr>
                <w:sz w:val="24"/>
                <w:szCs w:val="24"/>
              </w:rPr>
            </w:pPr>
          </w:p>
          <w:p w14:paraId="1F3830F8" w14:textId="77777777" w:rsidR="002351DB" w:rsidRPr="00FD2E2A" w:rsidRDefault="002351DB" w:rsidP="00FA41E0">
            <w:pPr>
              <w:rPr>
                <w:sz w:val="24"/>
                <w:szCs w:val="24"/>
              </w:rPr>
            </w:pPr>
          </w:p>
          <w:p w14:paraId="5FE734AD" w14:textId="1FE2DCA9" w:rsidR="00FA41E0" w:rsidRDefault="00446A1E" w:rsidP="00446A1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CI/CD</w:t>
            </w:r>
            <w:r w:rsidR="00FA41E0">
              <w:rPr>
                <w:sz w:val="24"/>
                <w:szCs w:val="24"/>
              </w:rPr>
              <w:t xml:space="preserve">: </w:t>
            </w:r>
            <w:r w:rsidR="00C742D8">
              <w:rPr>
                <w:sz w:val="24"/>
                <w:szCs w:val="24"/>
              </w:rPr>
              <w:t xml:space="preserve">Azure pipeline, </w:t>
            </w:r>
            <w:r>
              <w:rPr>
                <w:sz w:val="24"/>
                <w:szCs w:val="24"/>
              </w:rPr>
              <w:t>Jenkins</w:t>
            </w:r>
          </w:p>
          <w:p w14:paraId="49BB6925" w14:textId="77777777" w:rsidR="002351DB" w:rsidRDefault="002351DB" w:rsidP="00446A1E">
            <w:pPr>
              <w:rPr>
                <w:sz w:val="24"/>
                <w:szCs w:val="24"/>
              </w:rPr>
            </w:pPr>
          </w:p>
          <w:p w14:paraId="2D3B5344" w14:textId="3B793C9D" w:rsidR="00446A1E" w:rsidRDefault="00446A1E" w:rsidP="00446A1E">
            <w:pPr>
              <w:rPr>
                <w:sz w:val="24"/>
                <w:szCs w:val="24"/>
              </w:rPr>
            </w:pPr>
            <w:r w:rsidRPr="00446A1E">
              <w:rPr>
                <w:b/>
                <w:sz w:val="24"/>
                <w:szCs w:val="24"/>
              </w:rPr>
              <w:t>Ticketing</w:t>
            </w:r>
            <w:r>
              <w:rPr>
                <w:sz w:val="24"/>
                <w:szCs w:val="24"/>
              </w:rPr>
              <w:t xml:space="preserve"> : SNOW</w:t>
            </w:r>
          </w:p>
          <w:p w14:paraId="35BD7C1F" w14:textId="77777777" w:rsidR="002351DB" w:rsidRDefault="002351DB" w:rsidP="00446A1E">
            <w:pPr>
              <w:rPr>
                <w:sz w:val="24"/>
                <w:szCs w:val="24"/>
              </w:rPr>
            </w:pPr>
          </w:p>
          <w:p w14:paraId="351723F5" w14:textId="2788317B" w:rsidR="00446A1E" w:rsidRDefault="00446A1E" w:rsidP="00446A1E">
            <w:pPr>
              <w:rPr>
                <w:sz w:val="24"/>
                <w:szCs w:val="24"/>
              </w:rPr>
            </w:pPr>
            <w:r w:rsidRPr="00446A1E">
              <w:rPr>
                <w:b/>
                <w:sz w:val="24"/>
                <w:szCs w:val="24"/>
              </w:rPr>
              <w:t>IAC</w:t>
            </w:r>
            <w:r>
              <w:rPr>
                <w:sz w:val="24"/>
                <w:szCs w:val="24"/>
              </w:rPr>
              <w:t xml:space="preserve"> : Terraform</w:t>
            </w:r>
          </w:p>
          <w:p w14:paraId="414F7645" w14:textId="77777777" w:rsidR="002351DB" w:rsidRDefault="002351DB" w:rsidP="00446A1E">
            <w:pPr>
              <w:rPr>
                <w:sz w:val="24"/>
                <w:szCs w:val="24"/>
              </w:rPr>
            </w:pPr>
          </w:p>
          <w:p w14:paraId="2EDEF2FB" w14:textId="7F6D6444" w:rsidR="00446A1E" w:rsidRDefault="00446A1E" w:rsidP="00446A1E">
            <w:pPr>
              <w:rPr>
                <w:sz w:val="24"/>
                <w:szCs w:val="24"/>
              </w:rPr>
            </w:pPr>
            <w:r w:rsidRPr="00446A1E">
              <w:rPr>
                <w:b/>
                <w:sz w:val="24"/>
                <w:szCs w:val="24"/>
              </w:rPr>
              <w:t>Configuration Managaement</w:t>
            </w:r>
            <w:r>
              <w:rPr>
                <w:sz w:val="24"/>
                <w:szCs w:val="24"/>
              </w:rPr>
              <w:t xml:space="preserve"> : Ansible</w:t>
            </w:r>
          </w:p>
          <w:p w14:paraId="6C3A106D" w14:textId="0A9524D4" w:rsidR="00434B9C" w:rsidRDefault="00434B9C" w:rsidP="00FA41E0">
            <w:pPr>
              <w:rPr>
                <w:sz w:val="24"/>
                <w:szCs w:val="24"/>
              </w:rPr>
            </w:pPr>
          </w:p>
          <w:p w14:paraId="590055DE" w14:textId="77777777" w:rsidR="00714B31" w:rsidRPr="00F15A45" w:rsidRDefault="00714B31" w:rsidP="00714B31">
            <w:pPr>
              <w:pStyle w:val="Heading3"/>
              <w:rPr>
                <w:sz w:val="28"/>
                <w:szCs w:val="28"/>
              </w:rPr>
            </w:pPr>
            <w:r w:rsidRPr="00F15A45">
              <w:rPr>
                <w:sz w:val="28"/>
                <w:szCs w:val="28"/>
              </w:rPr>
              <w:t>Certifications</w:t>
            </w:r>
          </w:p>
          <w:p w14:paraId="7CEB1BE2" w14:textId="77777777" w:rsidR="00714B31" w:rsidRDefault="00714B31" w:rsidP="00714B31">
            <w:pPr>
              <w:rPr>
                <w:sz w:val="22"/>
              </w:rPr>
            </w:pPr>
            <w:r w:rsidRPr="00F15A45">
              <w:rPr>
                <w:b/>
                <w:bCs/>
                <w:sz w:val="22"/>
              </w:rPr>
              <w:t>AZ-900</w:t>
            </w:r>
            <w:r w:rsidRPr="00F15A45">
              <w:rPr>
                <w:sz w:val="22"/>
              </w:rPr>
              <w:t xml:space="preserve"> Microsoft Azure </w:t>
            </w:r>
          </w:p>
          <w:p w14:paraId="62999F11" w14:textId="77777777" w:rsidR="00714B31" w:rsidRPr="00F15A45" w:rsidRDefault="00714B31" w:rsidP="00714B31">
            <w:pPr>
              <w:rPr>
                <w:sz w:val="22"/>
              </w:rPr>
            </w:pPr>
            <w:r w:rsidRPr="00F15A45">
              <w:rPr>
                <w:sz w:val="22"/>
              </w:rPr>
              <w:t>Fundamental</w:t>
            </w:r>
          </w:p>
          <w:p w14:paraId="3A7833A8" w14:textId="77777777" w:rsidR="00714B31" w:rsidRPr="00F15A45" w:rsidRDefault="00714B31" w:rsidP="00714B31">
            <w:pPr>
              <w:rPr>
                <w:sz w:val="22"/>
              </w:rPr>
            </w:pPr>
            <w:r w:rsidRPr="00F15A45">
              <w:rPr>
                <w:b/>
                <w:bCs/>
                <w:sz w:val="22"/>
              </w:rPr>
              <w:t>NETAPP</w:t>
            </w:r>
            <w:r w:rsidRPr="00F15A45">
              <w:rPr>
                <w:sz w:val="22"/>
              </w:rPr>
              <w:t xml:space="preserve"> ANCDA Certified</w:t>
            </w:r>
          </w:p>
          <w:p w14:paraId="30627DC3" w14:textId="407CDB8D" w:rsidR="00714B31" w:rsidRDefault="00714B31" w:rsidP="00714B31">
            <w:pPr>
              <w:rPr>
                <w:sz w:val="22"/>
              </w:rPr>
            </w:pPr>
            <w:r w:rsidRPr="00F15A45">
              <w:rPr>
                <w:b/>
                <w:bCs/>
                <w:sz w:val="22"/>
              </w:rPr>
              <w:t>ISM</w:t>
            </w:r>
            <w:r w:rsidRPr="00F15A45">
              <w:rPr>
                <w:sz w:val="22"/>
              </w:rPr>
              <w:t xml:space="preserve"> Certified</w:t>
            </w:r>
          </w:p>
          <w:p w14:paraId="10FF74B6" w14:textId="332D1E58" w:rsidR="00714B31" w:rsidRDefault="00714B31" w:rsidP="00714B31">
            <w:pPr>
              <w:rPr>
                <w:sz w:val="22"/>
              </w:rPr>
            </w:pPr>
          </w:p>
          <w:p w14:paraId="2E422420" w14:textId="77777777" w:rsidR="00714B31" w:rsidRDefault="00714B31" w:rsidP="00714B31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Info</w:t>
            </w:r>
          </w:p>
          <w:p w14:paraId="3A70B199" w14:textId="77777777" w:rsidR="00714B31" w:rsidRPr="00096A39" w:rsidRDefault="00714B31" w:rsidP="00714B31"/>
          <w:p w14:paraId="105A097C" w14:textId="77777777" w:rsidR="00714B31" w:rsidRPr="00FA41E0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DOB</w:t>
            </w:r>
            <w:r w:rsidRPr="00FA41E0">
              <w:rPr>
                <w:sz w:val="22"/>
              </w:rPr>
              <w:t>: 5-Nov-1994</w:t>
            </w:r>
          </w:p>
          <w:p w14:paraId="692A97C9" w14:textId="6EE6AF93" w:rsidR="00714B31" w:rsidRPr="00FA41E0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Mothers Name</w:t>
            </w:r>
            <w:r w:rsidRPr="00FA41E0">
              <w:rPr>
                <w:sz w:val="22"/>
              </w:rPr>
              <w:t>: Asha Kumar</w:t>
            </w:r>
            <w:r w:rsidR="00CD183F">
              <w:rPr>
                <w:sz w:val="22"/>
              </w:rPr>
              <w:t>i</w:t>
            </w:r>
          </w:p>
          <w:p w14:paraId="220DEDA3" w14:textId="77777777" w:rsidR="00714B31" w:rsidRPr="00FA41E0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Fathers Name</w:t>
            </w:r>
            <w:r w:rsidRPr="00FA41E0">
              <w:rPr>
                <w:sz w:val="22"/>
              </w:rPr>
              <w:t>: Dharmendra Kumar</w:t>
            </w:r>
          </w:p>
          <w:p w14:paraId="0B62441C" w14:textId="77777777" w:rsidR="00714B31" w:rsidRPr="00FA41E0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Language</w:t>
            </w:r>
            <w:r w:rsidRPr="00FA41E0">
              <w:rPr>
                <w:sz w:val="22"/>
              </w:rPr>
              <w:t>: English, Hindi</w:t>
            </w:r>
          </w:p>
          <w:p w14:paraId="53DB9AFF" w14:textId="77777777" w:rsidR="00714B31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Address</w:t>
            </w:r>
            <w:r w:rsidRPr="00FA41E0">
              <w:rPr>
                <w:sz w:val="22"/>
              </w:rPr>
              <w:t>: #006, Sona Tower,</w:t>
            </w:r>
          </w:p>
          <w:p w14:paraId="2AD604A6" w14:textId="77777777" w:rsidR="00714B31" w:rsidRPr="00FA41E0" w:rsidRDefault="00714B31" w:rsidP="00714B31">
            <w:pPr>
              <w:rPr>
                <w:sz w:val="22"/>
              </w:rPr>
            </w:pPr>
            <w:r w:rsidRPr="00FA41E0">
              <w:rPr>
                <w:sz w:val="22"/>
              </w:rPr>
              <w:t>Bangalore, Karnataka 560045</w:t>
            </w:r>
          </w:p>
          <w:p w14:paraId="6F7D303D" w14:textId="77777777" w:rsidR="00714B31" w:rsidRDefault="00714B31" w:rsidP="00714B31">
            <w:pPr>
              <w:rPr>
                <w:sz w:val="22"/>
              </w:rPr>
            </w:pPr>
            <w:r w:rsidRPr="00FA41E0">
              <w:rPr>
                <w:b/>
                <w:bCs/>
                <w:sz w:val="22"/>
              </w:rPr>
              <w:t>Hobbies</w:t>
            </w:r>
            <w:r w:rsidRPr="00FA41E0">
              <w:rPr>
                <w:sz w:val="22"/>
              </w:rPr>
              <w:t xml:space="preserve">: Playing Cricket, </w:t>
            </w:r>
          </w:p>
          <w:p w14:paraId="30B08F7E" w14:textId="77777777" w:rsidR="00714B31" w:rsidRDefault="00714B31" w:rsidP="00714B31">
            <w:r w:rsidRPr="00FA41E0">
              <w:rPr>
                <w:sz w:val="22"/>
              </w:rPr>
              <w:t>Reading Books</w:t>
            </w:r>
          </w:p>
          <w:p w14:paraId="64F1E098" w14:textId="77777777" w:rsidR="00714B31" w:rsidRPr="00F15A45" w:rsidRDefault="00714B31" w:rsidP="00714B31">
            <w:pPr>
              <w:rPr>
                <w:sz w:val="22"/>
              </w:rPr>
            </w:pPr>
          </w:p>
          <w:p w14:paraId="1B679C64" w14:textId="77777777" w:rsidR="00434B9C" w:rsidRDefault="00434B9C" w:rsidP="00FA41E0">
            <w:pPr>
              <w:rPr>
                <w:sz w:val="24"/>
                <w:szCs w:val="24"/>
              </w:rPr>
            </w:pPr>
          </w:p>
          <w:p w14:paraId="492B0B94" w14:textId="13680063" w:rsidR="00434B9C" w:rsidRDefault="00434B9C" w:rsidP="00FA41E0">
            <w:pPr>
              <w:rPr>
                <w:sz w:val="24"/>
                <w:szCs w:val="24"/>
              </w:rPr>
            </w:pPr>
          </w:p>
          <w:p w14:paraId="17E3A4B8" w14:textId="1332D6A7" w:rsidR="00434B9C" w:rsidRDefault="00434B9C" w:rsidP="00FA41E0">
            <w:pPr>
              <w:rPr>
                <w:sz w:val="24"/>
                <w:szCs w:val="24"/>
              </w:rPr>
            </w:pPr>
          </w:p>
          <w:p w14:paraId="206173CD" w14:textId="55A43C9D" w:rsidR="00434B9C" w:rsidRDefault="00434B9C" w:rsidP="00FA41E0">
            <w:pPr>
              <w:rPr>
                <w:sz w:val="24"/>
                <w:szCs w:val="24"/>
              </w:rPr>
            </w:pPr>
          </w:p>
          <w:p w14:paraId="18B63545" w14:textId="21265091" w:rsidR="00434B9C" w:rsidRDefault="00434B9C" w:rsidP="00FA41E0">
            <w:pPr>
              <w:rPr>
                <w:sz w:val="24"/>
                <w:szCs w:val="24"/>
              </w:rPr>
            </w:pPr>
          </w:p>
          <w:p w14:paraId="55ED7C81" w14:textId="12CE32B0" w:rsidR="00434B9C" w:rsidRDefault="00434B9C" w:rsidP="00FA41E0">
            <w:pPr>
              <w:rPr>
                <w:sz w:val="24"/>
                <w:szCs w:val="24"/>
              </w:rPr>
            </w:pPr>
          </w:p>
          <w:p w14:paraId="0B7B4AE7" w14:textId="13F545E7" w:rsidR="00434B9C" w:rsidRDefault="00434B9C" w:rsidP="00FA41E0">
            <w:pPr>
              <w:rPr>
                <w:sz w:val="24"/>
                <w:szCs w:val="24"/>
              </w:rPr>
            </w:pPr>
          </w:p>
          <w:p w14:paraId="43877B6B" w14:textId="77777777" w:rsidR="00434B9C" w:rsidRPr="00FD2E2A" w:rsidRDefault="00434B9C" w:rsidP="00FA41E0">
            <w:pPr>
              <w:rPr>
                <w:sz w:val="24"/>
                <w:szCs w:val="24"/>
              </w:rPr>
            </w:pPr>
          </w:p>
          <w:p w14:paraId="0D27FC16" w14:textId="77777777" w:rsidR="00F15A45" w:rsidRPr="00FD2E2A" w:rsidRDefault="00F15A45" w:rsidP="009767E4">
            <w:pPr>
              <w:rPr>
                <w:sz w:val="22"/>
              </w:rPr>
            </w:pPr>
          </w:p>
          <w:p w14:paraId="077971A8" w14:textId="77777777" w:rsidR="009767E4" w:rsidRPr="00FD2E2A" w:rsidRDefault="009767E4" w:rsidP="004D3011">
            <w:pPr>
              <w:rPr>
                <w:sz w:val="24"/>
                <w:szCs w:val="24"/>
              </w:rPr>
            </w:pPr>
          </w:p>
          <w:p w14:paraId="1BE792F1" w14:textId="4A039BB6" w:rsidR="009767E4" w:rsidRPr="004D3011" w:rsidRDefault="009767E4" w:rsidP="004D3011"/>
        </w:tc>
        <w:tc>
          <w:tcPr>
            <w:tcW w:w="720" w:type="dxa"/>
          </w:tcPr>
          <w:p w14:paraId="1DFCE3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E00DF0" w14:textId="77777777" w:rsidR="009F674C" w:rsidRDefault="009F674C" w:rsidP="00036450">
            <w:pPr>
              <w:pStyle w:val="Heading2"/>
            </w:pPr>
          </w:p>
          <w:p w14:paraId="68FE3E0D" w14:textId="77777777" w:rsidR="009F674C" w:rsidRDefault="009F674C" w:rsidP="00036450">
            <w:pPr>
              <w:pStyle w:val="Heading2"/>
            </w:pPr>
          </w:p>
          <w:p w14:paraId="5BCBDA5F" w14:textId="77777777" w:rsidR="0069379C" w:rsidRDefault="0069379C" w:rsidP="009F674C">
            <w:pPr>
              <w:pStyle w:val="Title"/>
              <w:rPr>
                <w:sz w:val="72"/>
                <w:szCs w:val="72"/>
              </w:rPr>
            </w:pPr>
          </w:p>
          <w:p w14:paraId="3FF4222D" w14:textId="13EE465B" w:rsidR="0069379C" w:rsidRPr="0069379C" w:rsidRDefault="009F674C" w:rsidP="0069379C">
            <w:pPr>
              <w:pStyle w:val="Title"/>
              <w:rPr>
                <w:sz w:val="72"/>
                <w:szCs w:val="72"/>
              </w:rPr>
            </w:pPr>
            <w:r w:rsidRPr="00194ADA">
              <w:rPr>
                <w:sz w:val="72"/>
                <w:szCs w:val="72"/>
              </w:rPr>
              <w:t>Dinkar</w:t>
            </w:r>
          </w:p>
          <w:p w14:paraId="60A29666" w14:textId="77777777" w:rsidR="009F674C" w:rsidRPr="002D2DDE" w:rsidRDefault="009F674C" w:rsidP="009F674C">
            <w:pPr>
              <w:pStyle w:val="Title"/>
              <w:rPr>
                <w:sz w:val="72"/>
                <w:szCs w:val="72"/>
              </w:rPr>
            </w:pPr>
            <w:r w:rsidRPr="006717F9">
              <w:rPr>
                <w:color w:val="00B0F0"/>
                <w:sz w:val="52"/>
                <w:szCs w:val="52"/>
              </w:rPr>
              <w:t>Cloud Engineer</w:t>
            </w:r>
          </w:p>
          <w:p w14:paraId="51462F62" w14:textId="77777777" w:rsidR="0069379C" w:rsidRDefault="0069379C" w:rsidP="00036450">
            <w:pPr>
              <w:pStyle w:val="Heading2"/>
            </w:pPr>
          </w:p>
          <w:sdt>
            <w:sdtPr>
              <w:id w:val="1049110328"/>
              <w:placeholder>
                <w:docPart w:val="62CA4950349D441DA1EA941896A2022E"/>
              </w:placeholder>
              <w:temporary/>
              <w:showingPlcHdr/>
              <w15:appearance w15:val="hidden"/>
            </w:sdtPr>
            <w:sdtEndPr/>
            <w:sdtContent>
              <w:p w14:paraId="09B3D66D" w14:textId="4DA515E7" w:rsidR="001B2ABD" w:rsidRDefault="00E25A26" w:rsidP="00036450">
                <w:pPr>
                  <w:pStyle w:val="Heading2"/>
                </w:pPr>
                <w:r w:rsidRPr="0022162D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1ADCEC34" w14:textId="77777777" w:rsidR="00B159E3" w:rsidRPr="006717F9" w:rsidRDefault="00B159E3" w:rsidP="00B159E3">
            <w:pPr>
              <w:pStyle w:val="Heading4"/>
              <w:rPr>
                <w:b w:val="0"/>
                <w:bCs/>
                <w:sz w:val="22"/>
              </w:rPr>
            </w:pPr>
            <w:r w:rsidRPr="006717F9">
              <w:rPr>
                <w:b w:val="0"/>
                <w:bCs/>
                <w:sz w:val="22"/>
              </w:rPr>
              <w:t>B.E – (2013 – 2017) from Reva I.T.M Bangalore Karnataka</w:t>
            </w:r>
          </w:p>
          <w:p w14:paraId="285E57F7" w14:textId="77777777" w:rsidR="00B159E3" w:rsidRDefault="00B159E3" w:rsidP="00B159E3"/>
          <w:p w14:paraId="466166BD" w14:textId="77777777" w:rsidR="00B159E3" w:rsidRPr="002D2DDE" w:rsidRDefault="00B159E3" w:rsidP="00B159E3">
            <w:pPr>
              <w:rPr>
                <w:sz w:val="22"/>
              </w:rPr>
            </w:pPr>
            <w:r w:rsidRPr="002D2DDE">
              <w:rPr>
                <w:sz w:val="22"/>
              </w:rPr>
              <w:t>HSC – (2010 – 2012) From Chandrasheel Vidyapeeth, Muzaffarpur, Bihar</w:t>
            </w:r>
          </w:p>
          <w:p w14:paraId="21AF297E" w14:textId="77777777" w:rsidR="00B159E3" w:rsidRDefault="00B159E3" w:rsidP="00B159E3"/>
          <w:p w14:paraId="57D78F87" w14:textId="6A2720ED" w:rsidR="00B159E3" w:rsidRPr="009F674C" w:rsidRDefault="00B159E3" w:rsidP="00B159E3">
            <w:pPr>
              <w:rPr>
                <w:sz w:val="22"/>
              </w:rPr>
            </w:pPr>
            <w:r w:rsidRPr="002D2DDE">
              <w:rPr>
                <w:sz w:val="22"/>
              </w:rPr>
              <w:t>SSLC</w:t>
            </w:r>
            <w:r>
              <w:t xml:space="preserve"> </w:t>
            </w:r>
            <w:r w:rsidRPr="009F674C">
              <w:rPr>
                <w:sz w:val="22"/>
              </w:rPr>
              <w:t xml:space="preserve">– (2002 -2010) From Sri Sathya Sai Vidyapeeth, Kozhikode, Kerala  </w:t>
            </w:r>
          </w:p>
          <w:p w14:paraId="211A5805" w14:textId="0AAF6DB2" w:rsidR="006717F9" w:rsidRDefault="006717F9" w:rsidP="00B159E3"/>
          <w:sdt>
            <w:sdtPr>
              <w:id w:val="1001553383"/>
              <w:placeholder>
                <w:docPart w:val="4D3314C6446D47BFB58D7874EBED8BAF"/>
              </w:placeholder>
              <w:temporary/>
              <w:showingPlcHdr/>
              <w15:appearance w15:val="hidden"/>
            </w:sdtPr>
            <w:sdtEndPr/>
            <w:sdtContent>
              <w:p w14:paraId="503B8729" w14:textId="77777777" w:rsidR="00036450" w:rsidRDefault="00036450" w:rsidP="00036450">
                <w:pPr>
                  <w:pStyle w:val="Heading2"/>
                </w:pPr>
                <w:r w:rsidRPr="0022162D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42E934B4" w14:textId="77777777" w:rsidR="005D3829" w:rsidRPr="00D7434B" w:rsidRDefault="005D3829" w:rsidP="005D3829">
            <w:pPr>
              <w:pStyle w:val="Heading4"/>
              <w:rPr>
                <w:bCs/>
                <w:sz w:val="24"/>
                <w:szCs w:val="24"/>
              </w:rPr>
            </w:pPr>
            <w:r w:rsidRPr="00D7434B">
              <w:rPr>
                <w:sz w:val="24"/>
                <w:szCs w:val="24"/>
              </w:rPr>
              <w:t>Accenture – Cloud Migration and Implementation Analyst</w:t>
            </w:r>
          </w:p>
          <w:p w14:paraId="0797B788" w14:textId="77777777" w:rsidR="005D3829" w:rsidRPr="00D7434B" w:rsidRDefault="005D3829" w:rsidP="00B82173">
            <w:pPr>
              <w:pStyle w:val="Date"/>
              <w:numPr>
                <w:ilvl w:val="2"/>
                <w:numId w:val="2"/>
              </w:numPr>
              <w:rPr>
                <w:sz w:val="24"/>
                <w:szCs w:val="24"/>
              </w:rPr>
            </w:pPr>
            <w:r w:rsidRPr="00D7434B">
              <w:rPr>
                <w:sz w:val="24"/>
                <w:szCs w:val="24"/>
              </w:rPr>
              <w:t xml:space="preserve"> - till date</w:t>
            </w:r>
          </w:p>
          <w:p w14:paraId="6268A396" w14:textId="77777777" w:rsidR="005D3829" w:rsidRDefault="005D3829" w:rsidP="005D3829"/>
          <w:p w14:paraId="6358A0C2" w14:textId="1B17FF4A" w:rsidR="005D3829" w:rsidRPr="00D7434B" w:rsidRDefault="005D3829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 xml:space="preserve">Planning and configuration of </w:t>
            </w:r>
            <w:r w:rsidR="008230DD">
              <w:rPr>
                <w:sz w:val="22"/>
              </w:rPr>
              <w:t>application</w:t>
            </w:r>
            <w:r w:rsidRPr="00D7434B">
              <w:rPr>
                <w:sz w:val="22"/>
              </w:rPr>
              <w:t xml:space="preserve"> infrastructure</w:t>
            </w:r>
          </w:p>
          <w:p w14:paraId="5A1C2890" w14:textId="040201B1" w:rsidR="005D3829" w:rsidRPr="00D7434B" w:rsidRDefault="00463574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Automating deployments in Python</w:t>
            </w:r>
          </w:p>
          <w:p w14:paraId="054D0058" w14:textId="40B5D091" w:rsidR="005D3829" w:rsidRPr="00D7434B" w:rsidRDefault="00463574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Experience in designing and implementing CI/CD pipeline</w:t>
            </w:r>
          </w:p>
          <w:p w14:paraId="7612F640" w14:textId="77777777" w:rsidR="005D3829" w:rsidRPr="00D7434B" w:rsidRDefault="005D3829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>Storage Implementation on AWS and AZURE</w:t>
            </w:r>
          </w:p>
          <w:p w14:paraId="507DDDA0" w14:textId="30256182" w:rsidR="005D3829" w:rsidRPr="00D7434B" w:rsidRDefault="00D42B82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Worked as a part of Build team to develop the infra structure.</w:t>
            </w:r>
          </w:p>
          <w:p w14:paraId="23C28A13" w14:textId="3FA233BA" w:rsidR="00434B9C" w:rsidRDefault="005D3829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>Worked on LDOM migration and Hitachi migratio</w:t>
            </w:r>
            <w:r w:rsidR="00434B9C">
              <w:rPr>
                <w:sz w:val="22"/>
              </w:rPr>
              <w:t>n</w:t>
            </w:r>
          </w:p>
          <w:p w14:paraId="3EDE10FA" w14:textId="5FF73CCC" w:rsidR="00B82173" w:rsidRDefault="00B82173" w:rsidP="00B8217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22"/>
              </w:rPr>
            </w:pPr>
            <w:r w:rsidRPr="00B82173">
              <w:rPr>
                <w:sz w:val="22"/>
              </w:rPr>
              <w:t xml:space="preserve">Infrastructure automation on public cloud platforms </w:t>
            </w:r>
            <w:r w:rsidR="008230DD">
              <w:rPr>
                <w:sz w:val="22"/>
              </w:rPr>
              <w:t>Azure</w:t>
            </w:r>
            <w:r w:rsidRPr="00B82173">
              <w:rPr>
                <w:sz w:val="22"/>
              </w:rPr>
              <w:t xml:space="preserve"> using Terraform</w:t>
            </w:r>
            <w:r>
              <w:t>.</w:t>
            </w:r>
          </w:p>
          <w:p w14:paraId="05DB76FA" w14:textId="24C6CF25" w:rsidR="00B82173" w:rsidRPr="00B82173" w:rsidRDefault="008230DD" w:rsidP="00B82173">
            <w:pPr>
              <w:pStyle w:val="Normal1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</w:rPr>
              <w:t xml:space="preserve">Worked on </w:t>
            </w:r>
          </w:p>
          <w:p w14:paraId="6A0D0177" w14:textId="3AA28CC7" w:rsidR="00EE6BA8" w:rsidRDefault="00434B9C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434B9C">
              <w:rPr>
                <w:sz w:val="22"/>
              </w:rPr>
              <w:t>Worked</w:t>
            </w:r>
            <w:r w:rsidR="00B82173">
              <w:rPr>
                <w:sz w:val="22"/>
              </w:rPr>
              <w:t xml:space="preserve"> on migration of traditional storage to AWS S3</w:t>
            </w:r>
          </w:p>
          <w:p w14:paraId="47E1A895" w14:textId="77777777" w:rsidR="008230DD" w:rsidRPr="00D7434B" w:rsidRDefault="008230DD" w:rsidP="008230DD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Automating deployments in Python</w:t>
            </w:r>
          </w:p>
          <w:p w14:paraId="46BD68D3" w14:textId="66CA4CFE" w:rsidR="00B82173" w:rsidRPr="00434B9C" w:rsidRDefault="00B82173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Worked </w:t>
            </w:r>
            <w:r w:rsidR="00CE5A17">
              <w:rPr>
                <w:sz w:val="22"/>
              </w:rPr>
              <w:t>PODS and Containers</w:t>
            </w:r>
          </w:p>
          <w:p w14:paraId="116B617D" w14:textId="5F87B361" w:rsidR="00434B9C" w:rsidRDefault="00434B9C" w:rsidP="00434B9C">
            <w:pPr>
              <w:rPr>
                <w:sz w:val="22"/>
              </w:rPr>
            </w:pPr>
          </w:p>
          <w:p w14:paraId="73F96834" w14:textId="421F762C" w:rsidR="00434B9C" w:rsidRDefault="00434B9C" w:rsidP="00434B9C">
            <w:pPr>
              <w:rPr>
                <w:sz w:val="22"/>
              </w:rPr>
            </w:pPr>
          </w:p>
          <w:p w14:paraId="4C054363" w14:textId="00F6F8CC" w:rsidR="00434B9C" w:rsidRDefault="00434B9C" w:rsidP="00434B9C">
            <w:pPr>
              <w:rPr>
                <w:sz w:val="22"/>
              </w:rPr>
            </w:pPr>
          </w:p>
          <w:p w14:paraId="1DB356B2" w14:textId="0411A111" w:rsidR="00434B9C" w:rsidRDefault="00434B9C" w:rsidP="00434B9C">
            <w:pPr>
              <w:rPr>
                <w:sz w:val="22"/>
              </w:rPr>
            </w:pPr>
          </w:p>
          <w:p w14:paraId="335CC335" w14:textId="08B9A907" w:rsidR="00434B9C" w:rsidRDefault="00434B9C" w:rsidP="00434B9C">
            <w:pPr>
              <w:rPr>
                <w:sz w:val="22"/>
              </w:rPr>
            </w:pPr>
          </w:p>
          <w:p w14:paraId="5596286D" w14:textId="7C99CC9A" w:rsidR="00434B9C" w:rsidRDefault="00434B9C" w:rsidP="00434B9C">
            <w:pPr>
              <w:rPr>
                <w:sz w:val="22"/>
              </w:rPr>
            </w:pPr>
          </w:p>
          <w:p w14:paraId="334B20CA" w14:textId="6435AE23" w:rsidR="00434B9C" w:rsidRDefault="00434B9C" w:rsidP="00434B9C">
            <w:pPr>
              <w:rPr>
                <w:sz w:val="22"/>
              </w:rPr>
            </w:pPr>
          </w:p>
          <w:p w14:paraId="7A665CDD" w14:textId="4405768E" w:rsidR="00434B9C" w:rsidRDefault="00434B9C" w:rsidP="00434B9C">
            <w:pPr>
              <w:rPr>
                <w:sz w:val="22"/>
              </w:rPr>
            </w:pPr>
          </w:p>
          <w:p w14:paraId="20A2118F" w14:textId="04886AFA" w:rsidR="00434B9C" w:rsidRDefault="00434B9C" w:rsidP="00434B9C">
            <w:pPr>
              <w:rPr>
                <w:sz w:val="22"/>
              </w:rPr>
            </w:pPr>
          </w:p>
          <w:p w14:paraId="007CAC00" w14:textId="49DF31CC" w:rsidR="00434B9C" w:rsidRDefault="00434B9C" w:rsidP="00434B9C">
            <w:pPr>
              <w:rPr>
                <w:sz w:val="22"/>
              </w:rPr>
            </w:pPr>
          </w:p>
          <w:p w14:paraId="4686FD8A" w14:textId="77777777" w:rsidR="00315455" w:rsidRPr="0022162D" w:rsidRDefault="00315455" w:rsidP="00315455">
            <w:pPr>
              <w:pStyle w:val="Heading4"/>
              <w:rPr>
                <w:bCs/>
                <w:sz w:val="24"/>
                <w:szCs w:val="24"/>
              </w:rPr>
            </w:pPr>
            <w:r w:rsidRPr="0022162D">
              <w:rPr>
                <w:sz w:val="24"/>
                <w:szCs w:val="24"/>
              </w:rPr>
              <w:t>IBM – Software Delivery Specialist</w:t>
            </w:r>
          </w:p>
          <w:p w14:paraId="43B97FF5" w14:textId="77777777" w:rsidR="00315455" w:rsidRPr="00D7434B" w:rsidRDefault="00315455" w:rsidP="00315455">
            <w:pPr>
              <w:pStyle w:val="Date"/>
              <w:rPr>
                <w:sz w:val="24"/>
                <w:szCs w:val="24"/>
              </w:rPr>
            </w:pPr>
            <w:r w:rsidRPr="00D7434B">
              <w:rPr>
                <w:sz w:val="24"/>
                <w:szCs w:val="24"/>
              </w:rPr>
              <w:t>14-02-2018 to 12-05-2020</w:t>
            </w:r>
          </w:p>
          <w:p w14:paraId="3E6EB844" w14:textId="77777777" w:rsidR="00315455" w:rsidRDefault="00315455" w:rsidP="00315455"/>
          <w:p w14:paraId="389FCF83" w14:textId="1A1471D6" w:rsidR="00315455" w:rsidRPr="00D7434B" w:rsidRDefault="00315455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 xml:space="preserve">Worked on </w:t>
            </w:r>
            <w:r w:rsidR="00C81EA5">
              <w:rPr>
                <w:sz w:val="22"/>
              </w:rPr>
              <w:t>Brocade and cisco switches</w:t>
            </w:r>
          </w:p>
          <w:p w14:paraId="65E8A104" w14:textId="77777777" w:rsidR="00315455" w:rsidRPr="00D7434B" w:rsidRDefault="00315455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>Responsible for Documentation using KB’s to enhance ease in issue handling</w:t>
            </w:r>
          </w:p>
          <w:p w14:paraId="2875FAC9" w14:textId="2AB38E50" w:rsidR="00315455" w:rsidRPr="00D7434B" w:rsidRDefault="00315455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D7434B">
              <w:rPr>
                <w:sz w:val="22"/>
              </w:rPr>
              <w:t xml:space="preserve">Worked on Automation </w:t>
            </w:r>
            <w:r w:rsidR="00C81EA5">
              <w:rPr>
                <w:sz w:val="22"/>
              </w:rPr>
              <w:t>for on-prem devices</w:t>
            </w:r>
          </w:p>
          <w:p w14:paraId="5122ACD0" w14:textId="4A6CCEE7" w:rsidR="00315455" w:rsidRDefault="00C81EA5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Worked on application migration into azure cloud.</w:t>
            </w:r>
          </w:p>
          <w:p w14:paraId="35382759" w14:textId="0FA11CC1" w:rsidR="00DB209D" w:rsidRDefault="00B82173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Worked on Brocade and Cisco Switches</w:t>
            </w:r>
          </w:p>
          <w:p w14:paraId="6A12427D" w14:textId="67E22B5E" w:rsidR="00B82173" w:rsidRDefault="00463574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Worked on</w:t>
            </w:r>
            <w:r w:rsidR="00B82173">
              <w:rPr>
                <w:sz w:val="22"/>
              </w:rPr>
              <w:t xml:space="preserve"> end to end DRP activity</w:t>
            </w:r>
          </w:p>
          <w:p w14:paraId="3B09E6F0" w14:textId="77777777" w:rsidR="00D8338E" w:rsidRPr="00D8338E" w:rsidRDefault="00D8338E" w:rsidP="00D8338E">
            <w:pPr>
              <w:pStyle w:val="ListParagraph"/>
              <w:rPr>
                <w:sz w:val="22"/>
              </w:rPr>
            </w:pPr>
          </w:p>
          <w:p w14:paraId="5902A858" w14:textId="77777777" w:rsidR="00D8338E" w:rsidRDefault="00D8338E" w:rsidP="00D8338E">
            <w:pPr>
              <w:rPr>
                <w:b/>
                <w:bCs/>
                <w:sz w:val="24"/>
                <w:szCs w:val="24"/>
              </w:rPr>
            </w:pPr>
            <w:r w:rsidRPr="00062BB9">
              <w:rPr>
                <w:b/>
                <w:bCs/>
                <w:sz w:val="24"/>
                <w:szCs w:val="24"/>
              </w:rPr>
              <w:t xml:space="preserve">Approach towards work based in Incidents /Tasks </w:t>
            </w:r>
          </w:p>
          <w:p w14:paraId="5601285C" w14:textId="77777777" w:rsidR="00D8338E" w:rsidRPr="00062BB9" w:rsidRDefault="00D8338E" w:rsidP="00D8338E">
            <w:pPr>
              <w:rPr>
                <w:b/>
                <w:bCs/>
                <w:sz w:val="24"/>
                <w:szCs w:val="24"/>
              </w:rPr>
            </w:pPr>
          </w:p>
          <w:p w14:paraId="05763CF3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 xml:space="preserve">Taking ownership and fixing the issues. </w:t>
            </w:r>
          </w:p>
          <w:p w14:paraId="240CDC7E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>Prepare an RCA of this issue.</w:t>
            </w:r>
          </w:p>
          <w:p w14:paraId="1C7399AE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>Follow ups on the escalated tickets to make sure that the issue does not re-occurs and if it does take necessary action before the user reports.</w:t>
            </w:r>
          </w:p>
          <w:p w14:paraId="19DB5BC4" w14:textId="77777777" w:rsidR="00D8338E" w:rsidRDefault="00D8338E" w:rsidP="00D8338E"/>
          <w:p w14:paraId="0F5C207C" w14:textId="77777777" w:rsidR="00D8338E" w:rsidRDefault="00D8338E" w:rsidP="00D8338E">
            <w:pPr>
              <w:rPr>
                <w:b/>
                <w:bCs/>
                <w:sz w:val="24"/>
                <w:szCs w:val="24"/>
              </w:rPr>
            </w:pPr>
            <w:r w:rsidRPr="00062BB9">
              <w:rPr>
                <w:b/>
                <w:bCs/>
                <w:sz w:val="24"/>
                <w:szCs w:val="24"/>
              </w:rPr>
              <w:t xml:space="preserve"> Customer Centricity</w:t>
            </w:r>
          </w:p>
          <w:p w14:paraId="5C56E3F3" w14:textId="77777777" w:rsidR="00D8338E" w:rsidRPr="00062BB9" w:rsidRDefault="00D8338E" w:rsidP="00D8338E">
            <w:pPr>
              <w:rPr>
                <w:b/>
                <w:bCs/>
                <w:sz w:val="24"/>
                <w:szCs w:val="24"/>
              </w:rPr>
            </w:pPr>
          </w:p>
          <w:p w14:paraId="0C73D63E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 xml:space="preserve">Action on any concerns and improvements highlighted by customer/business/supervisor on timely manner. </w:t>
            </w:r>
          </w:p>
          <w:p w14:paraId="52EED0C1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>Being sensitive and display professionalism while interacting with customer.</w:t>
            </w:r>
          </w:p>
          <w:p w14:paraId="2ECB59DA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>Implement proactive actions for recurring complaints.</w:t>
            </w:r>
          </w:p>
          <w:p w14:paraId="4A42BC96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 xml:space="preserve">Contributions to initiatives taken to deliver ideas and values beyond customer expectations. </w:t>
            </w:r>
          </w:p>
          <w:p w14:paraId="7D49AFC3" w14:textId="77777777" w:rsidR="00D8338E" w:rsidRPr="00062BB9" w:rsidRDefault="00D8338E" w:rsidP="00B82173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062BB9">
              <w:rPr>
                <w:sz w:val="22"/>
              </w:rPr>
              <w:t>Create &amp; share the SOPs, Best Practice document, check lists.</w:t>
            </w:r>
          </w:p>
          <w:p w14:paraId="2287490B" w14:textId="77777777" w:rsidR="00D8338E" w:rsidRPr="00D8338E" w:rsidRDefault="00D8338E" w:rsidP="00D8338E">
            <w:pPr>
              <w:rPr>
                <w:sz w:val="22"/>
              </w:rPr>
            </w:pPr>
          </w:p>
          <w:p w14:paraId="3E10D842" w14:textId="77777777" w:rsidR="00DB209D" w:rsidRPr="00DB209D" w:rsidRDefault="00DB209D" w:rsidP="00DB209D">
            <w:pPr>
              <w:rPr>
                <w:sz w:val="22"/>
              </w:rPr>
            </w:pPr>
          </w:p>
          <w:p w14:paraId="212C1B35" w14:textId="4BDF66BB" w:rsidR="0069379C" w:rsidRDefault="0069379C" w:rsidP="0069379C">
            <w:pPr>
              <w:rPr>
                <w:sz w:val="22"/>
              </w:rPr>
            </w:pPr>
          </w:p>
          <w:p w14:paraId="5474E72E" w14:textId="23D5A1FC" w:rsidR="0069379C" w:rsidRDefault="0069379C" w:rsidP="0069379C">
            <w:pPr>
              <w:rPr>
                <w:sz w:val="22"/>
              </w:rPr>
            </w:pPr>
          </w:p>
          <w:p w14:paraId="55B404F5" w14:textId="77777777" w:rsidR="0069379C" w:rsidRPr="0069379C" w:rsidRDefault="0069379C" w:rsidP="0069379C">
            <w:pPr>
              <w:rPr>
                <w:sz w:val="22"/>
              </w:rPr>
            </w:pPr>
          </w:p>
          <w:p w14:paraId="64E91557" w14:textId="77777777" w:rsidR="00315455" w:rsidRPr="00D7434B" w:rsidRDefault="00315455" w:rsidP="00315455">
            <w:pPr>
              <w:rPr>
                <w:sz w:val="22"/>
              </w:rPr>
            </w:pPr>
          </w:p>
          <w:p w14:paraId="49CFA614" w14:textId="2D852350" w:rsidR="00315455" w:rsidRPr="002A6D78" w:rsidRDefault="00315455" w:rsidP="009767E4"/>
        </w:tc>
      </w:tr>
    </w:tbl>
    <w:p w14:paraId="40D66078" w14:textId="08A82C02" w:rsidR="00926062" w:rsidRDefault="00926062" w:rsidP="009767E4">
      <w:pPr>
        <w:pStyle w:val="Heading3"/>
      </w:pPr>
    </w:p>
    <w:p w14:paraId="06CA1C82" w14:textId="77777777" w:rsidR="00FA41E0" w:rsidRPr="00FA41E0" w:rsidRDefault="00FA41E0" w:rsidP="00FA41E0"/>
    <w:p w14:paraId="55627D88" w14:textId="77777777" w:rsidR="00926062" w:rsidRDefault="00926062" w:rsidP="009767E4">
      <w:pPr>
        <w:pStyle w:val="Heading3"/>
      </w:pPr>
    </w:p>
    <w:p w14:paraId="68FAD162" w14:textId="77777777" w:rsidR="00926062" w:rsidRDefault="00926062" w:rsidP="009767E4">
      <w:pPr>
        <w:pStyle w:val="Heading3"/>
      </w:pPr>
    </w:p>
    <w:p w14:paraId="16A930F2" w14:textId="77777777" w:rsidR="00926062" w:rsidRDefault="00926062" w:rsidP="009767E4">
      <w:pPr>
        <w:pStyle w:val="Heading3"/>
      </w:pPr>
    </w:p>
    <w:sectPr w:rsidR="00926062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FBB3" w14:textId="77777777" w:rsidR="00C56BD6" w:rsidRDefault="00C56BD6" w:rsidP="000C45FF">
      <w:r>
        <w:separator/>
      </w:r>
    </w:p>
  </w:endnote>
  <w:endnote w:type="continuationSeparator" w:id="0">
    <w:p w14:paraId="2A68DB1F" w14:textId="77777777" w:rsidR="00C56BD6" w:rsidRDefault="00C56BD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D1A8D" w14:textId="77777777" w:rsidR="00C56BD6" w:rsidRDefault="00C56BD6" w:rsidP="000C45FF">
      <w:r>
        <w:separator/>
      </w:r>
    </w:p>
  </w:footnote>
  <w:footnote w:type="continuationSeparator" w:id="0">
    <w:p w14:paraId="5C639142" w14:textId="77777777" w:rsidR="00C56BD6" w:rsidRDefault="00C56BD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8E56C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A10CFC9" wp14:editId="41FFF5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CCE"/>
    <w:multiLevelType w:val="multilevel"/>
    <w:tmpl w:val="270658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C4121"/>
    <w:multiLevelType w:val="hybridMultilevel"/>
    <w:tmpl w:val="AC62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1397"/>
    <w:multiLevelType w:val="hybridMultilevel"/>
    <w:tmpl w:val="8FBC966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B634B05"/>
    <w:multiLevelType w:val="hybridMultilevel"/>
    <w:tmpl w:val="49E2CA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518A5CC4"/>
    <w:multiLevelType w:val="multilevel"/>
    <w:tmpl w:val="1242B840"/>
    <w:lvl w:ilvl="0">
      <w:start w:val="14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920" w:hanging="92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920" w:hanging="9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20" w:hanging="9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F108C9"/>
    <w:multiLevelType w:val="multilevel"/>
    <w:tmpl w:val="4D1CA2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406AB4"/>
    <w:multiLevelType w:val="hybridMultilevel"/>
    <w:tmpl w:val="BEBE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E4"/>
    <w:rsid w:val="00036450"/>
    <w:rsid w:val="00094499"/>
    <w:rsid w:val="00096A39"/>
    <w:rsid w:val="000C45FF"/>
    <w:rsid w:val="000D1898"/>
    <w:rsid w:val="000E3FD1"/>
    <w:rsid w:val="000F2F26"/>
    <w:rsid w:val="00112054"/>
    <w:rsid w:val="001525E1"/>
    <w:rsid w:val="00180329"/>
    <w:rsid w:val="0019001F"/>
    <w:rsid w:val="00194ADA"/>
    <w:rsid w:val="001A74A5"/>
    <w:rsid w:val="001B2ABD"/>
    <w:rsid w:val="001C3907"/>
    <w:rsid w:val="001E0391"/>
    <w:rsid w:val="001E1759"/>
    <w:rsid w:val="001F1ECC"/>
    <w:rsid w:val="0022162D"/>
    <w:rsid w:val="002351DB"/>
    <w:rsid w:val="002400EB"/>
    <w:rsid w:val="00256CF7"/>
    <w:rsid w:val="00281FD5"/>
    <w:rsid w:val="002A29A7"/>
    <w:rsid w:val="002A6D78"/>
    <w:rsid w:val="002D2DDE"/>
    <w:rsid w:val="002D3D08"/>
    <w:rsid w:val="0030481B"/>
    <w:rsid w:val="00315455"/>
    <w:rsid w:val="003156FC"/>
    <w:rsid w:val="003254B5"/>
    <w:rsid w:val="0037121F"/>
    <w:rsid w:val="003A6B7D"/>
    <w:rsid w:val="003B06CA"/>
    <w:rsid w:val="004071FC"/>
    <w:rsid w:val="00434B9C"/>
    <w:rsid w:val="00445947"/>
    <w:rsid w:val="00446A1E"/>
    <w:rsid w:val="004547E5"/>
    <w:rsid w:val="00463574"/>
    <w:rsid w:val="004813B3"/>
    <w:rsid w:val="00496591"/>
    <w:rsid w:val="004C63E4"/>
    <w:rsid w:val="004D3011"/>
    <w:rsid w:val="005262AC"/>
    <w:rsid w:val="0054376B"/>
    <w:rsid w:val="00545EC4"/>
    <w:rsid w:val="00594CBE"/>
    <w:rsid w:val="005A780F"/>
    <w:rsid w:val="005A7E08"/>
    <w:rsid w:val="005D3829"/>
    <w:rsid w:val="005E39D5"/>
    <w:rsid w:val="00600670"/>
    <w:rsid w:val="0062123A"/>
    <w:rsid w:val="00646E75"/>
    <w:rsid w:val="006717F9"/>
    <w:rsid w:val="006771D0"/>
    <w:rsid w:val="0068109B"/>
    <w:rsid w:val="0069379C"/>
    <w:rsid w:val="00714B31"/>
    <w:rsid w:val="00715FCB"/>
    <w:rsid w:val="00743101"/>
    <w:rsid w:val="007775E1"/>
    <w:rsid w:val="007867A0"/>
    <w:rsid w:val="007927F5"/>
    <w:rsid w:val="00802CA0"/>
    <w:rsid w:val="008230DD"/>
    <w:rsid w:val="008B5644"/>
    <w:rsid w:val="0090033F"/>
    <w:rsid w:val="009146C7"/>
    <w:rsid w:val="00926062"/>
    <w:rsid w:val="009260CD"/>
    <w:rsid w:val="00952C25"/>
    <w:rsid w:val="009767E4"/>
    <w:rsid w:val="009C162C"/>
    <w:rsid w:val="009F674C"/>
    <w:rsid w:val="00A03636"/>
    <w:rsid w:val="00A2118D"/>
    <w:rsid w:val="00A90D76"/>
    <w:rsid w:val="00AD463E"/>
    <w:rsid w:val="00AD76E2"/>
    <w:rsid w:val="00B03235"/>
    <w:rsid w:val="00B159E3"/>
    <w:rsid w:val="00B20152"/>
    <w:rsid w:val="00B359E4"/>
    <w:rsid w:val="00B57D98"/>
    <w:rsid w:val="00B6665B"/>
    <w:rsid w:val="00B70850"/>
    <w:rsid w:val="00B82173"/>
    <w:rsid w:val="00C066B6"/>
    <w:rsid w:val="00C37BA1"/>
    <w:rsid w:val="00C4674C"/>
    <w:rsid w:val="00C47231"/>
    <w:rsid w:val="00C50196"/>
    <w:rsid w:val="00C506CF"/>
    <w:rsid w:val="00C56BD6"/>
    <w:rsid w:val="00C72BED"/>
    <w:rsid w:val="00C742D8"/>
    <w:rsid w:val="00C81EA5"/>
    <w:rsid w:val="00C9578B"/>
    <w:rsid w:val="00CB0055"/>
    <w:rsid w:val="00CD183F"/>
    <w:rsid w:val="00CE5A17"/>
    <w:rsid w:val="00D2522B"/>
    <w:rsid w:val="00D422DE"/>
    <w:rsid w:val="00D42B82"/>
    <w:rsid w:val="00D5459D"/>
    <w:rsid w:val="00D7434B"/>
    <w:rsid w:val="00D8338E"/>
    <w:rsid w:val="00DA1F4D"/>
    <w:rsid w:val="00DB209D"/>
    <w:rsid w:val="00DC06BF"/>
    <w:rsid w:val="00DD172A"/>
    <w:rsid w:val="00E25A26"/>
    <w:rsid w:val="00E41D60"/>
    <w:rsid w:val="00E4381A"/>
    <w:rsid w:val="00E55D74"/>
    <w:rsid w:val="00E8739A"/>
    <w:rsid w:val="00EB2159"/>
    <w:rsid w:val="00EE6BA8"/>
    <w:rsid w:val="00EE775A"/>
    <w:rsid w:val="00F15A45"/>
    <w:rsid w:val="00F410C7"/>
    <w:rsid w:val="00F60274"/>
    <w:rsid w:val="00F77FB9"/>
    <w:rsid w:val="00FA41E0"/>
    <w:rsid w:val="00FB068F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C0A8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D3829"/>
    <w:pPr>
      <w:ind w:left="720"/>
      <w:contextualSpacing/>
    </w:pPr>
  </w:style>
  <w:style w:type="paragraph" w:customStyle="1" w:styleId="Normal1">
    <w:name w:val="Normal1"/>
    <w:rsid w:val="00B82173"/>
    <w:pPr>
      <w:spacing w:after="160" w:line="25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4dinkar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ar.dinka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839CF217E9412F9F430E2530C3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B767E-31EB-490A-A849-3C427E8FFBF2}"/>
      </w:docPartPr>
      <w:docPartBody>
        <w:p w:rsidR="0012594B" w:rsidRDefault="00CA6C3D">
          <w:pPr>
            <w:pStyle w:val="1D839CF217E9412F9F430E2530C36819"/>
          </w:pPr>
          <w:r w:rsidRPr="00D5459D">
            <w:t>Profile</w:t>
          </w:r>
        </w:p>
      </w:docPartBody>
    </w:docPart>
    <w:docPart>
      <w:docPartPr>
        <w:name w:val="154FDA5335B843BDACB39211A58D3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76CFD-DAAD-4810-ABDA-F75B4A74EEA8}"/>
      </w:docPartPr>
      <w:docPartBody>
        <w:p w:rsidR="0012594B" w:rsidRDefault="00CA6C3D">
          <w:pPr>
            <w:pStyle w:val="154FDA5335B843BDACB39211A58D34A2"/>
          </w:pPr>
          <w:r w:rsidRPr="00CB0055">
            <w:t>Contact</w:t>
          </w:r>
        </w:p>
      </w:docPartBody>
    </w:docPart>
    <w:docPart>
      <w:docPartPr>
        <w:name w:val="62CA4950349D441DA1EA941896A2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1D87-BFE0-41A2-AA7C-68876D830460}"/>
      </w:docPartPr>
      <w:docPartBody>
        <w:p w:rsidR="0012594B" w:rsidRDefault="00CA6C3D">
          <w:pPr>
            <w:pStyle w:val="62CA4950349D441DA1EA941896A2022E"/>
          </w:pPr>
          <w:r w:rsidRPr="00036450">
            <w:t>EDUCATION</w:t>
          </w:r>
        </w:p>
      </w:docPartBody>
    </w:docPart>
    <w:docPart>
      <w:docPartPr>
        <w:name w:val="4D3314C6446D47BFB58D7874EBED8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FC753-A987-4551-A534-D40A0376EBF4}"/>
      </w:docPartPr>
      <w:docPartBody>
        <w:p w:rsidR="0012594B" w:rsidRDefault="00CA6C3D">
          <w:pPr>
            <w:pStyle w:val="4D3314C6446D47BFB58D7874EBED8BAF"/>
          </w:pPr>
          <w:r w:rsidRPr="00036450">
            <w:t>WORK EXPERIENCE</w:t>
          </w:r>
        </w:p>
      </w:docPartBody>
    </w:docPart>
    <w:docPart>
      <w:docPartPr>
        <w:name w:val="C1A5BB0F583249A98663DDF6144EF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FDA05-0D9A-4469-875A-DD846A66A76E}"/>
      </w:docPartPr>
      <w:docPartBody>
        <w:p w:rsidR="0012594B" w:rsidRDefault="00CA6C3D" w:rsidP="00CA6C3D">
          <w:pPr>
            <w:pStyle w:val="C1A5BB0F583249A98663DDF6144EF556"/>
          </w:pPr>
          <w:r w:rsidRPr="004D3011">
            <w:t>PHONE:</w:t>
          </w:r>
        </w:p>
      </w:docPartBody>
    </w:docPart>
    <w:docPart>
      <w:docPartPr>
        <w:name w:val="C0929F7C3A3840A19CB2DF280880B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4AB8-58C7-450C-8EC7-30D1CE2CEBC2}"/>
      </w:docPartPr>
      <w:docPartBody>
        <w:p w:rsidR="0012594B" w:rsidRDefault="00CA6C3D" w:rsidP="00CA6C3D">
          <w:pPr>
            <w:pStyle w:val="C0929F7C3A3840A19CB2DF280880BBA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3D"/>
    <w:rsid w:val="0012594B"/>
    <w:rsid w:val="002B1AAD"/>
    <w:rsid w:val="00407205"/>
    <w:rsid w:val="0060491D"/>
    <w:rsid w:val="00607031"/>
    <w:rsid w:val="00AA226B"/>
    <w:rsid w:val="00CA6C3D"/>
    <w:rsid w:val="00F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9CF217E9412F9F430E2530C36819">
    <w:name w:val="1D839CF217E9412F9F430E2530C36819"/>
  </w:style>
  <w:style w:type="paragraph" w:customStyle="1" w:styleId="154FDA5335B843BDACB39211A58D34A2">
    <w:name w:val="154FDA5335B843BDACB39211A58D34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2CA4950349D441DA1EA941896A2022E">
    <w:name w:val="62CA4950349D441DA1EA941896A2022E"/>
  </w:style>
  <w:style w:type="paragraph" w:customStyle="1" w:styleId="4D3314C6446D47BFB58D7874EBED8BAF">
    <w:name w:val="4D3314C6446D47BFB58D7874EBED8BA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1A5BB0F583249A98663DDF6144EF556">
    <w:name w:val="C1A5BB0F583249A98663DDF6144EF556"/>
    <w:rsid w:val="00CA6C3D"/>
  </w:style>
  <w:style w:type="paragraph" w:customStyle="1" w:styleId="C0929F7C3A3840A19CB2DF280880BBA9">
    <w:name w:val="C0929F7C3A3840A19CB2DF280880BBA9"/>
    <w:rsid w:val="00CA6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2021-06-08T05:38:00Z</dcterms:created>
  <dcterms:modified xsi:type="dcterms:W3CDTF">2021-07-23T06:14:00Z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366926110</vt:i4>
  </property>
</Properties>
</file>