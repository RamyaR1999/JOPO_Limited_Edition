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5B53102C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247F60FE" w14:textId="413FD0D5" w:rsidR="00047D5E" w:rsidRDefault="00047D5E" w:rsidP="00047D5E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45B8AD31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58D8FE20" w14:textId="4D2FB98B" w:rsidR="00437A10" w:rsidRDefault="002149D7" w:rsidP="00437A10">
            <w:pPr>
              <w:pStyle w:val="Address"/>
              <w:rPr>
                <w:rFonts w:ascii="Arial" w:hAnsi="Arial" w:cs="Arial"/>
              </w:rPr>
            </w:pPr>
            <w:r w:rsidRPr="002149D7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PROFESSIONAL SUMMARY</w:t>
            </w:r>
            <w:r w:rsidRPr="002149D7">
              <w:rPr>
                <w:rFonts w:ascii="Arial" w:hAnsi="Arial" w:cs="Arial"/>
              </w:rPr>
              <w:t>:</w:t>
            </w:r>
          </w:p>
          <w:p w14:paraId="3AEDE67C" w14:textId="77777777" w:rsidR="002149D7" w:rsidRDefault="002149D7" w:rsidP="00437A10">
            <w:pPr>
              <w:pStyle w:val="Address"/>
              <w:rPr>
                <w:rFonts w:ascii="Arial" w:hAnsi="Arial" w:cs="Arial"/>
              </w:rPr>
            </w:pPr>
          </w:p>
          <w:p w14:paraId="31734488" w14:textId="77777777" w:rsidR="004973E1" w:rsidRDefault="002149D7" w:rsidP="004973E1">
            <w:pPr>
              <w:pStyle w:val="Address"/>
              <w:rPr>
                <w:rFonts w:ascii="Sitka Banner" w:hAnsi="Sitka Banner" w:cs="Arial"/>
              </w:rPr>
            </w:pPr>
            <w:r w:rsidRPr="007B39CD">
              <w:rPr>
                <w:rFonts w:ascii="Sitka Banner" w:hAnsi="Sitka Banner" w:cs="Arial"/>
                <w:b/>
                <w:bCs/>
              </w:rPr>
              <w:t>Devops</w:t>
            </w:r>
            <w:r w:rsidRPr="00CA2A0B">
              <w:rPr>
                <w:rFonts w:ascii="Sitka Banner" w:hAnsi="Sitka Banner" w:cs="Arial"/>
              </w:rPr>
              <w:t xml:space="preserve"> and </w:t>
            </w:r>
            <w:r w:rsidRPr="007B39CD">
              <w:rPr>
                <w:rFonts w:ascii="Sitka Banner" w:hAnsi="Sitka Banner" w:cs="Arial"/>
                <w:b/>
                <w:bCs/>
              </w:rPr>
              <w:t>infrastructure engineer</w:t>
            </w:r>
            <w:r w:rsidRPr="00CA2A0B">
              <w:rPr>
                <w:rFonts w:ascii="Sitka Banner" w:hAnsi="Sitka Banner" w:cs="Arial"/>
              </w:rPr>
              <w:t xml:space="preserve"> with 2 years of experience in architecting/automating and optimizing the application to Cloud Infrastructure. Proficient with Configuration Management tools, Developing/Maintaining Infrastructure as a code, and in Developing CI/CD pipelines.</w:t>
            </w:r>
          </w:p>
          <w:p w14:paraId="0B65EF2B" w14:textId="77777777" w:rsidR="004973E1" w:rsidRDefault="004973E1" w:rsidP="004973E1">
            <w:pPr>
              <w:pStyle w:val="Address"/>
              <w:rPr>
                <w:rFonts w:ascii="Sitka Banner" w:hAnsi="Sitka Banner" w:cs="Arial"/>
              </w:rPr>
            </w:pPr>
          </w:p>
          <w:p w14:paraId="2FC9D0BD" w14:textId="77777777" w:rsidR="004973E1" w:rsidRDefault="00E2785F" w:rsidP="004973E1">
            <w:pPr>
              <w:pStyle w:val="Address"/>
              <w:rPr>
                <w:rFonts w:ascii="Sitka Banner" w:hAnsi="Sitka Banner" w:cs="Aria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Technical Certifications</w:t>
            </w:r>
          </w:p>
          <w:p w14:paraId="45FF6602" w14:textId="77777777" w:rsidR="004973E1" w:rsidRDefault="004973E1" w:rsidP="004973E1">
            <w:pPr>
              <w:pStyle w:val="Address"/>
              <w:rPr>
                <w:rFonts w:ascii="Sitka Banner" w:hAnsi="Sitka Banner" w:cs="Arial"/>
              </w:rPr>
            </w:pPr>
          </w:p>
          <w:p w14:paraId="5FC0C075" w14:textId="77777777" w:rsidR="004973E1" w:rsidRPr="007B39CD" w:rsidRDefault="00E2785F" w:rsidP="004973E1">
            <w:pPr>
              <w:pStyle w:val="Address"/>
              <w:numPr>
                <w:ilvl w:val="0"/>
                <w:numId w:val="15"/>
              </w:numPr>
              <w:rPr>
                <w:rFonts w:ascii="Sitka Banner" w:hAnsi="Sitka Banner"/>
                <w:b/>
                <w:bCs/>
              </w:rPr>
            </w:pPr>
            <w:r w:rsidRPr="007B39CD">
              <w:rPr>
                <w:rFonts w:ascii="Sitka Banner" w:hAnsi="Sitka Banner"/>
                <w:b/>
                <w:bCs/>
              </w:rPr>
              <w:t>AWS cloud practitioner</w:t>
            </w:r>
          </w:p>
          <w:p w14:paraId="68866235" w14:textId="77777777" w:rsidR="004973E1" w:rsidRPr="007B39CD" w:rsidRDefault="00E2785F" w:rsidP="004973E1">
            <w:pPr>
              <w:pStyle w:val="Address"/>
              <w:numPr>
                <w:ilvl w:val="0"/>
                <w:numId w:val="15"/>
              </w:numPr>
              <w:rPr>
                <w:rFonts w:ascii="Sitka Banner" w:hAnsi="Sitka Banner"/>
                <w:b/>
                <w:bCs/>
              </w:rPr>
            </w:pPr>
            <w:r w:rsidRPr="007B39CD">
              <w:rPr>
                <w:rFonts w:ascii="Sitka Banner" w:hAnsi="Sitka Banner"/>
                <w:b/>
                <w:bCs/>
              </w:rPr>
              <w:t>Azure Fundamentals AZ900.</w:t>
            </w:r>
            <w:r w:rsidR="004973E1" w:rsidRPr="007B39CD">
              <w:rPr>
                <w:rFonts w:ascii="Sitka Banner" w:hAnsi="Sitka Banner"/>
                <w:b/>
                <w:bCs/>
                <w:noProof/>
              </w:rPr>
              <w:t xml:space="preserve"> </w:t>
            </w:r>
          </w:p>
          <w:p w14:paraId="591E8567" w14:textId="77777777" w:rsidR="004973E1" w:rsidRPr="004973E1" w:rsidRDefault="004973E1" w:rsidP="004973E1">
            <w:pPr>
              <w:pStyle w:val="Address"/>
              <w:ind w:left="720"/>
              <w:rPr>
                <w:rFonts w:ascii="Sitka Banner" w:hAnsi="Sitka Banner"/>
              </w:rPr>
            </w:pPr>
          </w:p>
          <w:p w14:paraId="71516398" w14:textId="77777777" w:rsidR="007B39CD" w:rsidRDefault="004973E1" w:rsidP="007B39CD">
            <w:pPr>
              <w:pStyle w:val="Address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 xml:space="preserve">                </w:t>
            </w:r>
            <w:r>
              <w:rPr>
                <w:rFonts w:ascii="Sitka Banner" w:hAnsi="Sitka Banner"/>
                <w:noProof/>
              </w:rPr>
              <w:drawing>
                <wp:inline distT="0" distB="0" distL="0" distR="0" wp14:anchorId="7BC9B7EE" wp14:editId="04A22DFC">
                  <wp:extent cx="617220" cy="6172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tka Banner" w:hAnsi="Sitka Banner"/>
                <w:noProof/>
              </w:rPr>
              <w:drawing>
                <wp:inline distT="0" distB="0" distL="0" distR="0" wp14:anchorId="2BCB6457" wp14:editId="34D518F3">
                  <wp:extent cx="594360" cy="5943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64F85" w14:textId="77777777" w:rsidR="007B39CD" w:rsidRDefault="007B39CD" w:rsidP="007B39CD">
            <w:pPr>
              <w:pStyle w:val="Address"/>
              <w:rPr>
                <w:rFonts w:ascii="Sitka Banner" w:hAnsi="Sitka Banner"/>
              </w:rPr>
            </w:pPr>
          </w:p>
          <w:p w14:paraId="1BB186E5" w14:textId="5A66B979" w:rsidR="002149D7" w:rsidRPr="007B39CD" w:rsidRDefault="002149D7" w:rsidP="007B39CD">
            <w:pPr>
              <w:pStyle w:val="Address"/>
              <w:rPr>
                <w:rFonts w:ascii="Sitka Banner" w:hAnsi="Sitka Banner"/>
              </w:rPr>
            </w:pPr>
            <w:r w:rsidRPr="002149D7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PROJECT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23A3300B" w14:textId="4676E4E5" w:rsidR="002149D7" w:rsidRDefault="002149D7" w:rsidP="00437A10">
            <w:pPr>
              <w:pStyle w:val="Address"/>
              <w:rPr>
                <w:rFonts w:ascii="Arial" w:hAnsi="Arial" w:cs="Arial"/>
                <w:b/>
                <w:bCs/>
              </w:rPr>
            </w:pPr>
          </w:p>
          <w:p w14:paraId="5A38094B" w14:textId="37030CB8" w:rsidR="002149D7" w:rsidRPr="007B39CD" w:rsidRDefault="002149D7" w:rsidP="00437A10">
            <w:pPr>
              <w:pStyle w:val="Address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7B39CD">
              <w:rPr>
                <w:rFonts w:ascii="Sitka Banner" w:hAnsi="Sitka Banner" w:cs="Arial"/>
                <w:b/>
                <w:bCs/>
                <w:sz w:val="24"/>
                <w:szCs w:val="24"/>
              </w:rPr>
              <w:t>Rogers Telecommunications Digital CWA.</w:t>
            </w:r>
          </w:p>
          <w:p w14:paraId="0B0BBBF3" w14:textId="77777777" w:rsidR="002149D7" w:rsidRDefault="002149D7" w:rsidP="00437A10">
            <w:pPr>
              <w:pStyle w:val="Address"/>
              <w:rPr>
                <w:rFonts w:ascii="Arial" w:hAnsi="Arial" w:cs="Arial"/>
                <w:b/>
                <w:bCs/>
              </w:rPr>
            </w:pPr>
          </w:p>
          <w:p w14:paraId="2144DDFB" w14:textId="33873091" w:rsidR="002149D7" w:rsidRPr="002149D7" w:rsidRDefault="002149D7" w:rsidP="00437A10">
            <w:pPr>
              <w:pStyle w:val="Address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2149D7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Site Responsibilities:</w:t>
            </w:r>
          </w:p>
          <w:p w14:paraId="6D50A5F3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 w:cs="Calibri"/>
                <w:lang w:eastAsia="en-IN"/>
              </w:rPr>
            </w:pPr>
            <w:r w:rsidRPr="002149D7">
              <w:rPr>
                <w:rFonts w:ascii="Sitka Banner" w:hAnsi="Sitka Banner" w:cs="Calibri"/>
                <w:shd w:val="clear" w:color="auto" w:fill="FFFFFF"/>
              </w:rPr>
              <w:t>Designed highly available, cost effective and fault tolerant systems using multiple EC2instances, Auto Scaling, Elastic Load Balance and AMIs.</w:t>
            </w:r>
          </w:p>
          <w:p w14:paraId="49FB3BA3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Autospacing="1" w:after="160" w:afterAutospacing="1"/>
              <w:ind w:left="600"/>
              <w:rPr>
                <w:rFonts w:ascii="Sitka Banner" w:hAnsi="Sitka Banner"/>
                <w:lang w:eastAsia="en-IN"/>
              </w:rPr>
            </w:pPr>
            <w:r w:rsidRPr="002149D7">
              <w:rPr>
                <w:rFonts w:ascii="Sitka Banner" w:hAnsi="Sitka Banner" w:cs="Calibri"/>
                <w:lang w:eastAsia="en-IN"/>
              </w:rPr>
              <w:t>Vulnerability Management and Patching of the Infrastructure.</w:t>
            </w:r>
          </w:p>
          <w:p w14:paraId="462BA678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 w:cs="Calibri"/>
                <w:lang w:eastAsia="en-IN"/>
              </w:rPr>
            </w:pPr>
            <w:r w:rsidRPr="002149D7">
              <w:rPr>
                <w:rFonts w:ascii="Sitka Banner" w:hAnsi="Sitka Banner" w:cs="Calibri"/>
                <w:lang w:eastAsia="en-IN"/>
              </w:rPr>
              <w:t xml:space="preserve">Working on </w:t>
            </w:r>
            <w:r w:rsidRPr="002149D7">
              <w:rPr>
                <w:rFonts w:ascii="Sitka Banner" w:hAnsi="Sitka Banner" w:cs="Calibri"/>
                <w:b/>
                <w:lang w:eastAsia="en-IN"/>
              </w:rPr>
              <w:t xml:space="preserve">Data Dog and Dynatrace </w:t>
            </w:r>
            <w:r w:rsidRPr="002149D7">
              <w:rPr>
                <w:rFonts w:ascii="Sitka Banner" w:hAnsi="Sitka Banner" w:cs="Calibri"/>
                <w:lang w:eastAsia="en-IN"/>
              </w:rPr>
              <w:t>for achieving Application performance  .</w:t>
            </w:r>
          </w:p>
          <w:p w14:paraId="139E23A9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/>
                <w:lang w:eastAsia="en-IN"/>
              </w:rPr>
            </w:pPr>
            <w:r w:rsidRPr="002149D7">
              <w:rPr>
                <w:rFonts w:ascii="Sitka Banner" w:hAnsi="Sitka Banner"/>
                <w:shd w:val="clear" w:color="auto" w:fill="FFFFFF"/>
              </w:rPr>
              <w:t xml:space="preserve">Automation and setup of AWS infrastructure using various resources, </w:t>
            </w:r>
            <w:r w:rsidRPr="002149D7">
              <w:rPr>
                <w:rFonts w:ascii="Sitka Banner" w:hAnsi="Sitka Banner"/>
                <w:b/>
                <w:bCs/>
                <w:shd w:val="clear" w:color="auto" w:fill="FFFFFF"/>
              </w:rPr>
              <w:t>VPC, ECS EC2, S3, IAM, EBS, Security Group, Auto Scaling, SNS, CloudWatch, CloudTrail, Route53, Lambda, API gateway, RDS, Bastion Servers, URL proxies</w:t>
            </w:r>
            <w:r w:rsidRPr="002149D7">
              <w:rPr>
                <w:rFonts w:ascii="Sitka Banner" w:hAnsi="Sitka Banner"/>
                <w:shd w:val="clear" w:color="auto" w:fill="FFFFFF"/>
              </w:rPr>
              <w:t>.</w:t>
            </w:r>
          </w:p>
          <w:p w14:paraId="34CACA9C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/>
                <w:lang w:eastAsia="en-IN"/>
              </w:rPr>
            </w:pPr>
            <w:r w:rsidRPr="002149D7">
              <w:rPr>
                <w:rFonts w:ascii="Sitka Banner" w:hAnsi="Sitka Banner"/>
                <w:lang w:eastAsia="en-IN"/>
              </w:rPr>
              <w:t>Implementation of Continuous Delivery pipeline with Jenkins and AWS Developer Tools (</w:t>
            </w:r>
            <w:r w:rsidRPr="002149D7">
              <w:rPr>
                <w:rFonts w:ascii="Sitka Banner" w:hAnsi="Sitka Banner"/>
                <w:b/>
                <w:bCs/>
                <w:lang w:eastAsia="en-IN"/>
              </w:rPr>
              <w:t>Code Pipeline, build, commit and deploy, Blue/Green Deployment</w:t>
            </w:r>
            <w:r w:rsidRPr="002149D7">
              <w:rPr>
                <w:rFonts w:ascii="Sitka Banner" w:hAnsi="Sitka Banner"/>
                <w:lang w:eastAsia="en-IN"/>
              </w:rPr>
              <w:t>). </w:t>
            </w:r>
          </w:p>
          <w:p w14:paraId="62CB8FB2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 w:cs="Calibri"/>
                <w:lang w:eastAsia="en-IN"/>
              </w:rPr>
            </w:pPr>
            <w:r w:rsidRPr="002149D7">
              <w:rPr>
                <w:rFonts w:ascii="Sitka Banner" w:hAnsi="Sitka Banner" w:cs="Calibri"/>
                <w:lang w:eastAsia="en-IN"/>
              </w:rPr>
              <w:t>Skilled at Software Development Life Cycles and Agile Programming Methodologies.</w:t>
            </w:r>
          </w:p>
          <w:p w14:paraId="36549561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/>
                <w:lang w:eastAsia="en-IN"/>
              </w:rPr>
            </w:pPr>
            <w:r w:rsidRPr="002149D7">
              <w:rPr>
                <w:rFonts w:ascii="Sitka Banner" w:hAnsi="Sitka Banner"/>
                <w:lang w:eastAsia="en-IN"/>
              </w:rPr>
              <w:t xml:space="preserve">Hands on experience with version controlling tools like </w:t>
            </w:r>
            <w:r w:rsidRPr="002149D7">
              <w:rPr>
                <w:rFonts w:ascii="Sitka Banner" w:hAnsi="Sitka Banner"/>
                <w:b/>
                <w:bCs/>
                <w:lang w:eastAsia="en-IN"/>
              </w:rPr>
              <w:t>GIT control systems/Bitbucket</w:t>
            </w:r>
            <w:r w:rsidRPr="002149D7">
              <w:rPr>
                <w:rFonts w:ascii="Sitka Banner" w:hAnsi="Sitka Banner"/>
                <w:lang w:eastAsia="en-IN"/>
              </w:rPr>
              <w:t xml:space="preserve"> to create daily backups and checkpoint files.</w:t>
            </w:r>
          </w:p>
          <w:p w14:paraId="65F36B6D" w14:textId="7E909469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/>
                <w:lang w:eastAsia="en-IN"/>
              </w:rPr>
            </w:pPr>
            <w:r w:rsidRPr="002149D7">
              <w:rPr>
                <w:rFonts w:ascii="Sitka Banner" w:hAnsi="Sitka Banner"/>
                <w:lang w:eastAsia="en-IN"/>
              </w:rPr>
              <w:t xml:space="preserve">Expertise in building of deployable </w:t>
            </w:r>
            <w:r w:rsidRPr="002149D7">
              <w:rPr>
                <w:rFonts w:ascii="Sitka Banner" w:hAnsi="Sitka Banner"/>
                <w:b/>
                <w:bCs/>
                <w:lang w:eastAsia="en-IN"/>
              </w:rPr>
              <w:t>Artifacts in Zip File using</w:t>
            </w:r>
            <w:r w:rsidR="00764949">
              <w:rPr>
                <w:rFonts w:ascii="Sitka Banner" w:hAnsi="Sitka Banner"/>
                <w:b/>
                <w:bCs/>
                <w:lang w:eastAsia="en-IN"/>
              </w:rPr>
              <w:t xml:space="preserve"> Maven</w:t>
            </w:r>
            <w:r w:rsidRPr="002149D7">
              <w:rPr>
                <w:rFonts w:ascii="Sitka Banner" w:hAnsi="Sitka Banner"/>
                <w:lang w:eastAsia="en-IN"/>
              </w:rPr>
              <w:t>.</w:t>
            </w:r>
          </w:p>
          <w:p w14:paraId="466D0F7C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 w:cs="Calibri"/>
                <w:lang w:eastAsia="en-IN"/>
              </w:rPr>
            </w:pPr>
            <w:r w:rsidRPr="002149D7">
              <w:rPr>
                <w:rFonts w:ascii="Sitka Banner" w:hAnsi="Sitka Banner" w:cs="Calibri"/>
                <w:lang w:eastAsia="en-IN"/>
              </w:rPr>
              <w:t xml:space="preserve">Efficient experience in using </w:t>
            </w:r>
            <w:r w:rsidRPr="002149D7">
              <w:rPr>
                <w:rFonts w:ascii="Sitka Banner" w:hAnsi="Sitka Banner" w:cs="Calibri"/>
                <w:b/>
                <w:lang w:eastAsia="en-IN"/>
              </w:rPr>
              <w:t>Nexus and Artifactory</w:t>
            </w:r>
            <w:r w:rsidRPr="002149D7">
              <w:rPr>
                <w:rFonts w:ascii="Sitka Banner" w:hAnsi="Sitka Banner" w:cs="Calibri"/>
                <w:lang w:eastAsia="en-IN"/>
              </w:rPr>
              <w:t xml:space="preserve"> Repository managers for builds.</w:t>
            </w:r>
          </w:p>
          <w:p w14:paraId="60F7EE8C" w14:textId="6BCAFC6F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/>
                <w:lang w:eastAsia="en-IN"/>
              </w:rPr>
            </w:pPr>
            <w:r w:rsidRPr="002149D7">
              <w:rPr>
                <w:rFonts w:ascii="Sitka Banner" w:hAnsi="Sitka Banner"/>
                <w:lang w:eastAsia="en-IN"/>
              </w:rPr>
              <w:lastRenderedPageBreak/>
              <w:t>Built and Deployed and Java applications in an agile continuous integration process and automated the whole process. </w:t>
            </w:r>
            <w:r w:rsidRPr="002149D7">
              <w:rPr>
                <w:rFonts w:ascii="Sitka Banner" w:hAnsi="Sitka Banner"/>
                <w:b/>
                <w:bCs/>
                <w:lang w:eastAsia="en-IN"/>
              </w:rPr>
              <w:t xml:space="preserve">Implemented a CI/CD using Jenkins </w:t>
            </w:r>
            <w:r w:rsidR="00B64060">
              <w:rPr>
                <w:rFonts w:ascii="Sitka Banner" w:hAnsi="Sitka Banner"/>
                <w:b/>
                <w:bCs/>
                <w:lang w:eastAsia="en-IN"/>
              </w:rPr>
              <w:t>an</w:t>
            </w:r>
            <w:r w:rsidRPr="002149D7">
              <w:rPr>
                <w:rFonts w:ascii="Sitka Banner" w:hAnsi="Sitka Banner"/>
                <w:b/>
                <w:bCs/>
                <w:lang w:eastAsia="en-IN"/>
              </w:rPr>
              <w:t>d AWS Services</w:t>
            </w:r>
            <w:r w:rsidRPr="002149D7">
              <w:rPr>
                <w:rFonts w:ascii="Sitka Banner" w:hAnsi="Sitka Banner"/>
                <w:lang w:eastAsia="en-IN"/>
              </w:rPr>
              <w:t>.</w:t>
            </w:r>
          </w:p>
          <w:p w14:paraId="22875D48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Autospacing="1" w:after="160" w:afterAutospacing="1"/>
              <w:ind w:left="600"/>
              <w:rPr>
                <w:rFonts w:ascii="Sitka Banner" w:hAnsi="Sitka Banner"/>
                <w:b/>
                <w:bCs/>
                <w:lang w:eastAsia="en-IN"/>
              </w:rPr>
            </w:pPr>
            <w:r w:rsidRPr="002149D7">
              <w:rPr>
                <w:rFonts w:ascii="Sitka Banner" w:hAnsi="Sitka Banner"/>
                <w:b/>
                <w:bCs/>
                <w:lang w:eastAsia="en-IN"/>
              </w:rPr>
              <w:t>Deploying ECS cluster using Docker and terraform.</w:t>
            </w:r>
          </w:p>
          <w:p w14:paraId="3E1266A0" w14:textId="77777777" w:rsidR="002149D7" w:rsidRP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 w:cs="Calibri"/>
                <w:lang w:eastAsia="en-IN"/>
              </w:rPr>
            </w:pPr>
            <w:r w:rsidRPr="002149D7">
              <w:rPr>
                <w:rFonts w:ascii="Sitka Banner" w:hAnsi="Sitka Banner"/>
                <w:lang w:eastAsia="en-IN"/>
              </w:rPr>
              <w:t>Having good knowledge on Linux commands</w:t>
            </w:r>
          </w:p>
          <w:p w14:paraId="62F7EF4D" w14:textId="0B9A76D6" w:rsidR="002149D7" w:rsidRDefault="002149D7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 w:cs="Calibri"/>
                <w:lang w:eastAsia="en-IN"/>
              </w:rPr>
            </w:pPr>
            <w:r w:rsidRPr="002149D7">
              <w:rPr>
                <w:rFonts w:ascii="Sitka Banner" w:hAnsi="Sitka Banner" w:cs="Calibri"/>
                <w:lang w:eastAsia="en-IN"/>
              </w:rPr>
              <w:t>Managing environments DEV, SIT, QA, UAT and PROD for various releases and designed instance strategies.</w:t>
            </w:r>
          </w:p>
          <w:p w14:paraId="3FCD986E" w14:textId="4E19ABBE" w:rsidR="00764949" w:rsidRPr="002149D7" w:rsidRDefault="00764949" w:rsidP="002149D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600"/>
              <w:rPr>
                <w:rFonts w:ascii="Sitka Banner" w:hAnsi="Sitka Banner" w:cs="Calibri"/>
                <w:lang w:eastAsia="en-IN"/>
              </w:rPr>
            </w:pPr>
            <w:r>
              <w:rPr>
                <w:rFonts w:ascii="Sitka Banner" w:hAnsi="Sitka Banner" w:cs="Calibri"/>
                <w:lang w:eastAsia="en-IN"/>
              </w:rPr>
              <w:t xml:space="preserve">Good understanding in Docker commands, Kubernetes. </w:t>
            </w:r>
          </w:p>
          <w:p w14:paraId="571CE0E9" w14:textId="41F20545" w:rsidR="00CA2A0B" w:rsidRPr="00CA2A0B" w:rsidRDefault="00CA2A0B" w:rsidP="00CA2A0B">
            <w:pPr>
              <w:shd w:val="clear" w:color="auto" w:fill="FFFFFF"/>
              <w:spacing w:before="150" w:after="0"/>
              <w:rPr>
                <w:rFonts w:cs="Calibri"/>
                <w:bCs/>
                <w:color w:val="000000" w:themeColor="text1"/>
                <w:sz w:val="28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2A0B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TECHNICAL SKILLS</w:t>
            </w:r>
          </w:p>
          <w:p w14:paraId="53EFE30F" w14:textId="77777777" w:rsid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Calibri"/>
                <w:sz w:val="22"/>
                <w:szCs w:val="22"/>
              </w:rPr>
            </w:pPr>
            <w:r w:rsidRPr="00CA2A0B">
              <w:rPr>
                <w:rStyle w:val="Strong"/>
                <w:rFonts w:ascii="Sitka Banner" w:hAnsi="Sitka Banner" w:cs="Calibri"/>
                <w:color w:val="000000"/>
                <w:sz w:val="22"/>
                <w:szCs w:val="22"/>
              </w:rPr>
              <w:t>Code Repositories: </w:t>
            </w:r>
            <w:r w:rsidRPr="00CA2A0B">
              <w:rPr>
                <w:rFonts w:ascii="Sitka Banner" w:hAnsi="Sitka Banner" w:cs="Calibri"/>
                <w:sz w:val="22"/>
                <w:szCs w:val="22"/>
              </w:rPr>
              <w:t>Git</w:t>
            </w:r>
          </w:p>
          <w:p w14:paraId="7FCAAD13" w14:textId="1BACEC3F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Calibri"/>
                <w:sz w:val="22"/>
                <w:szCs w:val="22"/>
              </w:rPr>
            </w:pPr>
            <w:r w:rsidRPr="00CA2A0B">
              <w:rPr>
                <w:rStyle w:val="Strong"/>
                <w:rFonts w:ascii="Sitka Banner" w:hAnsi="Sitka Banner" w:cs="Calibri"/>
                <w:color w:val="000000"/>
                <w:sz w:val="22"/>
                <w:szCs w:val="22"/>
              </w:rPr>
              <w:t>Atlassian Suite: </w:t>
            </w:r>
            <w:r w:rsidRPr="00CA2A0B">
              <w:rPr>
                <w:rFonts w:ascii="Sitka Banner" w:hAnsi="Sitka Banner" w:cs="Calibri"/>
                <w:sz w:val="22"/>
                <w:szCs w:val="22"/>
              </w:rPr>
              <w:t>JIRA, Confluence, Stash</w:t>
            </w:r>
          </w:p>
          <w:p w14:paraId="1D5EBD45" w14:textId="77777777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SimSun"/>
                <w:sz w:val="22"/>
                <w:szCs w:val="22"/>
              </w:rPr>
            </w:pPr>
            <w:r w:rsidRPr="00CA2A0B">
              <w:rPr>
                <w:rStyle w:val="Strong"/>
                <w:rFonts w:ascii="Sitka Banner" w:hAnsi="Sitka Banner" w:cs="SimSun"/>
                <w:color w:val="000000"/>
                <w:sz w:val="22"/>
                <w:szCs w:val="22"/>
              </w:rPr>
              <w:t>CI Tools: </w:t>
            </w:r>
            <w:r w:rsidRPr="00CA2A0B">
              <w:rPr>
                <w:rFonts w:ascii="Sitka Banner" w:hAnsi="Sitka Banner" w:cs="SimSun"/>
                <w:sz w:val="22"/>
                <w:szCs w:val="22"/>
              </w:rPr>
              <w:t>Artifactory, Jenkins (Groovy/PowerShell), Nexus</w:t>
            </w:r>
          </w:p>
          <w:p w14:paraId="568FD436" w14:textId="77777777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Style w:val="Strong"/>
                <w:rFonts w:ascii="Sitka Banner" w:hAnsi="Sitka Banner" w:cs="Calibri"/>
                <w:color w:val="000000"/>
                <w:sz w:val="22"/>
                <w:szCs w:val="22"/>
                <w:lang w:val="en-US"/>
              </w:rPr>
            </w:pPr>
            <w:r w:rsidRPr="00CA2A0B">
              <w:rPr>
                <w:rStyle w:val="Strong"/>
                <w:rFonts w:ascii="Sitka Banner" w:hAnsi="Sitka Banner" w:cs="Calibri"/>
                <w:color w:val="000000"/>
                <w:sz w:val="22"/>
                <w:szCs w:val="22"/>
              </w:rPr>
              <w:t xml:space="preserve">Development Tools:  </w:t>
            </w:r>
            <w:r w:rsidRPr="00CA2A0B">
              <w:rPr>
                <w:rStyle w:val="Strong"/>
                <w:rFonts w:ascii="Sitka Banner" w:hAnsi="Sitka Banner" w:cs="Calibri"/>
                <w:color w:val="000000"/>
                <w:sz w:val="22"/>
                <w:szCs w:val="22"/>
                <w:lang w:val="en-US"/>
              </w:rPr>
              <w:t>Java</w:t>
            </w:r>
          </w:p>
          <w:p w14:paraId="66CCF4C8" w14:textId="77777777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Calibri"/>
                <w:sz w:val="22"/>
                <w:szCs w:val="22"/>
              </w:rPr>
            </w:pPr>
            <w:r w:rsidRPr="00CA2A0B">
              <w:rPr>
                <w:rStyle w:val="Strong"/>
                <w:rFonts w:ascii="Sitka Banner" w:hAnsi="Sitka Banner" w:cs="Calibri"/>
                <w:color w:val="000000"/>
                <w:sz w:val="22"/>
                <w:szCs w:val="22"/>
                <w:lang w:val="en-US"/>
              </w:rPr>
              <w:t>SQL : MS SQL</w:t>
            </w:r>
          </w:p>
          <w:p w14:paraId="5FD77C57" w14:textId="77777777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Calibri"/>
                <w:sz w:val="22"/>
                <w:szCs w:val="22"/>
              </w:rPr>
            </w:pPr>
            <w:r w:rsidRPr="00CA2A0B">
              <w:rPr>
                <w:rStyle w:val="Strong"/>
                <w:rFonts w:ascii="Sitka Banner" w:hAnsi="Sitka Banner" w:cs="Calibri"/>
                <w:color w:val="000000"/>
                <w:sz w:val="22"/>
                <w:szCs w:val="22"/>
              </w:rPr>
              <w:t>Operating Systems: </w:t>
            </w:r>
            <w:r w:rsidRPr="00CA2A0B">
              <w:rPr>
                <w:rFonts w:ascii="Sitka Banner" w:hAnsi="Sitka Banner" w:cs="Calibri"/>
                <w:sz w:val="22"/>
                <w:szCs w:val="22"/>
              </w:rPr>
              <w:t>Linux</w:t>
            </w:r>
          </w:p>
          <w:p w14:paraId="68C9EDB8" w14:textId="77777777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SimSun"/>
                <w:sz w:val="22"/>
                <w:szCs w:val="22"/>
              </w:rPr>
            </w:pPr>
            <w:r w:rsidRPr="00CA2A0B">
              <w:rPr>
                <w:rFonts w:ascii="Sitka Banner" w:hAnsi="Sitka Banner" w:cs="SimSun"/>
                <w:b/>
                <w:bCs/>
                <w:sz w:val="22"/>
                <w:szCs w:val="22"/>
              </w:rPr>
              <w:t xml:space="preserve">Cloud Platform and Services: </w:t>
            </w:r>
            <w:r w:rsidRPr="00CA2A0B">
              <w:rPr>
                <w:rFonts w:ascii="Sitka Banner" w:hAnsi="Sitka Banner" w:cs="SimSun"/>
                <w:sz w:val="22"/>
                <w:szCs w:val="22"/>
              </w:rPr>
              <w:t>AWS EC2, S3, LB, VPC, Lambda, Kinesis, R53, KMS, ECS, Code Build, Commit, Deploy, Pipeline, RDS, DynamoDB, API Gateway, ASG, CloudWatch, CloudTrail, SQS, SNS, CloudFormation</w:t>
            </w:r>
          </w:p>
          <w:p w14:paraId="25B19D10" w14:textId="77777777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Calibri"/>
                <w:sz w:val="22"/>
                <w:szCs w:val="22"/>
              </w:rPr>
            </w:pPr>
            <w:r w:rsidRPr="00CA2A0B">
              <w:rPr>
                <w:rFonts w:ascii="Sitka Banner" w:hAnsi="Sitka Banner" w:cs="Calibri"/>
                <w:b/>
                <w:sz w:val="22"/>
                <w:szCs w:val="22"/>
              </w:rPr>
              <w:t xml:space="preserve">Custom AMI: </w:t>
            </w:r>
            <w:r w:rsidRPr="00CA2A0B">
              <w:rPr>
                <w:rFonts w:ascii="Sitka Banner" w:hAnsi="Sitka Banner" w:cs="Calibri"/>
                <w:sz w:val="22"/>
                <w:szCs w:val="22"/>
              </w:rPr>
              <w:t xml:space="preserve"> Docker</w:t>
            </w:r>
          </w:p>
          <w:p w14:paraId="29E333E6" w14:textId="77777777" w:rsidR="00CA2A0B" w:rsidRP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SimSun"/>
                <w:sz w:val="22"/>
                <w:szCs w:val="22"/>
              </w:rPr>
            </w:pPr>
            <w:r w:rsidRPr="00CA2A0B">
              <w:rPr>
                <w:rFonts w:ascii="Sitka Banner" w:hAnsi="Sitka Banner" w:cs="SimSun"/>
                <w:b/>
                <w:bCs/>
                <w:sz w:val="22"/>
                <w:szCs w:val="22"/>
              </w:rPr>
              <w:t xml:space="preserve">Monitoring tools: </w:t>
            </w:r>
            <w:r w:rsidRPr="00CA2A0B">
              <w:rPr>
                <w:rFonts w:ascii="Sitka Banner" w:hAnsi="Sitka Banner" w:cs="SimSun"/>
                <w:sz w:val="22"/>
                <w:szCs w:val="22"/>
              </w:rPr>
              <w:t>Dynatrace,ELK,DataDog.</w:t>
            </w:r>
          </w:p>
          <w:p w14:paraId="0C4AC42B" w14:textId="0B2E2EE9" w:rsid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SimSun"/>
                <w:sz w:val="22"/>
                <w:szCs w:val="22"/>
              </w:rPr>
            </w:pPr>
            <w:r w:rsidRPr="00CA2A0B">
              <w:rPr>
                <w:rFonts w:ascii="Sitka Banner" w:hAnsi="Sitka Banner" w:cs="SimSun"/>
                <w:sz w:val="22"/>
                <w:szCs w:val="22"/>
              </w:rPr>
              <w:t>Certifications : AWS cloud practitioner ,AZ900.</w:t>
            </w:r>
          </w:p>
          <w:p w14:paraId="05CA5FBD" w14:textId="3FC786E3" w:rsid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SimSun"/>
                <w:sz w:val="22"/>
                <w:szCs w:val="22"/>
              </w:rPr>
            </w:pPr>
          </w:p>
          <w:p w14:paraId="648E9944" w14:textId="4D9AA7A2" w:rsidR="00CA2A0B" w:rsidRDefault="00CA2A0B" w:rsidP="00CA2A0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itka Banner" w:hAnsi="Sitka Banner" w:cs="SimSun"/>
                <w:sz w:val="22"/>
                <w:szCs w:val="22"/>
              </w:rPr>
            </w:pPr>
          </w:p>
          <w:p w14:paraId="316F1C34" w14:textId="4990A0A9" w:rsidR="00CA2A0B" w:rsidRDefault="00CA2A0B" w:rsidP="00CA2A0B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Education Details</w:t>
            </w:r>
          </w:p>
          <w:p w14:paraId="1282A845" w14:textId="5D893E13" w:rsidR="00CA2A0B" w:rsidRPr="004310B1" w:rsidRDefault="00CA2A0B" w:rsidP="00CA2A0B">
            <w:pPr>
              <w:rPr>
                <w:rFonts w:ascii="Sitka Banner" w:hAnsi="Sitka Banner" w:cs="Arial"/>
                <w:sz w:val="24"/>
                <w:szCs w:val="24"/>
              </w:rPr>
            </w:pPr>
            <w:r w:rsidRPr="004310B1">
              <w:rPr>
                <w:rFonts w:ascii="Sitka Banner" w:hAnsi="Sitka Banner" w:cs="Arial"/>
                <w:sz w:val="24"/>
                <w:szCs w:val="24"/>
              </w:rPr>
              <w:t>Bachelors of Computer Application (B.C.A)</w:t>
            </w:r>
            <w:r w:rsidR="004310B1">
              <w:rPr>
                <w:rFonts w:ascii="Sitka Banner" w:hAnsi="Sitka Banner" w:cs="Arial"/>
                <w:sz w:val="24"/>
                <w:szCs w:val="24"/>
              </w:rPr>
              <w:t xml:space="preserve"> .</w:t>
            </w:r>
          </w:p>
          <w:p w14:paraId="59818331" w14:textId="238B81AD" w:rsidR="00CA2A0B" w:rsidRPr="004310B1" w:rsidRDefault="00CA2A0B" w:rsidP="00CA2A0B">
            <w:pPr>
              <w:rPr>
                <w:rFonts w:ascii="Sitka Banner" w:hAnsi="Sitka Banner" w:cs="Arial"/>
                <w:sz w:val="24"/>
                <w:szCs w:val="24"/>
              </w:rPr>
            </w:pPr>
            <w:r w:rsidRPr="004310B1">
              <w:rPr>
                <w:rFonts w:ascii="Sitka Banner" w:hAnsi="Sitka Banner" w:cs="Arial"/>
                <w:sz w:val="24"/>
                <w:szCs w:val="24"/>
              </w:rPr>
              <w:t>YOP  2019</w:t>
            </w:r>
            <w:r w:rsidR="004310B1">
              <w:rPr>
                <w:rFonts w:ascii="Sitka Banner" w:hAnsi="Sitka Banner" w:cs="Arial"/>
                <w:sz w:val="24"/>
                <w:szCs w:val="24"/>
              </w:rPr>
              <w:t>.</w:t>
            </w:r>
          </w:p>
          <w:p w14:paraId="344A765C" w14:textId="08D9B899" w:rsidR="00CA2A0B" w:rsidRPr="004310B1" w:rsidRDefault="00CA2A0B" w:rsidP="00CA2A0B">
            <w:pPr>
              <w:rPr>
                <w:rFonts w:ascii="Sitka Banner" w:hAnsi="Sitka Banner"/>
                <w:sz w:val="24"/>
                <w:szCs w:val="24"/>
                <w:lang w:eastAsia="en-IN"/>
              </w:rPr>
            </w:pPr>
            <w:r w:rsidRPr="004310B1">
              <w:rPr>
                <w:rFonts w:ascii="Sitka Banner" w:hAnsi="Sitka Banner" w:cs="Arial"/>
                <w:sz w:val="24"/>
                <w:szCs w:val="24"/>
              </w:rPr>
              <w:t xml:space="preserve">University Of </w:t>
            </w:r>
            <w:r w:rsidRPr="004310B1">
              <w:rPr>
                <w:rFonts w:ascii="Sitka Banner" w:hAnsi="Sitka Banner"/>
                <w:sz w:val="24"/>
                <w:szCs w:val="24"/>
                <w:lang w:eastAsia="en-IN"/>
              </w:rPr>
              <w:t xml:space="preserve">Mysore </w:t>
            </w:r>
            <w:r w:rsidR="004310B1">
              <w:rPr>
                <w:rFonts w:ascii="Sitka Banner" w:hAnsi="Sitka Banner"/>
                <w:sz w:val="24"/>
                <w:szCs w:val="24"/>
                <w:lang w:eastAsia="en-IN"/>
              </w:rPr>
              <w:t>.</w:t>
            </w:r>
          </w:p>
          <w:p w14:paraId="707EB323" w14:textId="27AB7BB8" w:rsidR="00CA2A0B" w:rsidRPr="00CA2A0B" w:rsidRDefault="00CA2A0B" w:rsidP="00CA2A0B">
            <w:pPr>
              <w:rPr>
                <w:rFonts w:ascii="Sitka Banner" w:hAnsi="Sitka Banner" w:cs="Arial"/>
                <w:sz w:val="28"/>
                <w:szCs w:val="28"/>
              </w:rPr>
            </w:pPr>
          </w:p>
          <w:p w14:paraId="37A82DE8" w14:textId="77777777" w:rsidR="00414A2D" w:rsidRDefault="00414A2D" w:rsidP="00CA2A0B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6F5648C4" w14:textId="77777777" w:rsidR="00CA2A0B" w:rsidRDefault="00CA2A0B" w:rsidP="00CA2A0B">
            <w:pPr>
              <w:rPr>
                <w:rFonts w:ascii="Sitka Banner" w:hAnsi="Sitka Banner"/>
              </w:rPr>
            </w:pPr>
          </w:p>
          <w:p w14:paraId="116E9B93" w14:textId="34E69CCD" w:rsidR="00CA2A0B" w:rsidRPr="00CA2A0B" w:rsidRDefault="00CA2A0B" w:rsidP="00CA2A0B">
            <w:pPr>
              <w:rPr>
                <w:rFonts w:ascii="Sitka Banner" w:hAnsi="Sitka Banner"/>
              </w:rPr>
            </w:pPr>
          </w:p>
        </w:tc>
      </w:tr>
      <w:tr w:rsidR="00F51250" w14:paraId="097F9163" w14:textId="77777777" w:rsidTr="00BB21C6">
        <w:trPr>
          <w:trHeight w:val="5450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  <w:vAlign w:val="center"/>
          </w:tcPr>
          <w:p w14:paraId="24675E72" w14:textId="77777777" w:rsidR="00BB21C6" w:rsidRDefault="00BB21C6" w:rsidP="00BB21C6">
            <w:pPr>
              <w:pStyle w:val="Title"/>
              <w:rPr>
                <w:sz w:val="48"/>
                <w:szCs w:val="40"/>
              </w:rPr>
            </w:pPr>
          </w:p>
          <w:p w14:paraId="68595155" w14:textId="77777777" w:rsidR="00BB21C6" w:rsidRDefault="00BB21C6" w:rsidP="00BB21C6">
            <w:pPr>
              <w:pStyle w:val="Title"/>
              <w:rPr>
                <w:sz w:val="48"/>
                <w:szCs w:val="40"/>
              </w:rPr>
            </w:pPr>
          </w:p>
          <w:p w14:paraId="061224B7" w14:textId="77777777" w:rsidR="002149D7" w:rsidRDefault="00BB21C6" w:rsidP="00BB21C6">
            <w:pPr>
              <w:pStyle w:val="Title"/>
              <w:rPr>
                <w:rFonts w:ascii="Arial" w:hAnsi="Arial" w:cs="Arial"/>
                <w:sz w:val="40"/>
                <w:szCs w:val="32"/>
              </w:rPr>
            </w:pPr>
            <w:r w:rsidRPr="002149D7">
              <w:rPr>
                <w:rFonts w:ascii="Arial" w:hAnsi="Arial" w:cs="Arial"/>
                <w:sz w:val="40"/>
                <w:szCs w:val="32"/>
              </w:rPr>
              <w:t>Gagan Kumar JC</w:t>
            </w:r>
          </w:p>
          <w:p w14:paraId="7BBA36C5" w14:textId="4587CEB7" w:rsidR="00BB21C6" w:rsidRPr="002149D7" w:rsidRDefault="00BB21C6" w:rsidP="00BB21C6">
            <w:pPr>
              <w:pStyle w:val="Title"/>
              <w:rPr>
                <w:rFonts w:ascii="Arial" w:hAnsi="Arial" w:cs="Arial"/>
                <w:sz w:val="40"/>
                <w:szCs w:val="32"/>
              </w:rPr>
            </w:pPr>
            <w:r w:rsidRPr="002149D7">
              <w:rPr>
                <w:rFonts w:ascii="Arial" w:hAnsi="Arial" w:cs="Arial"/>
                <w:sz w:val="28"/>
                <w:szCs w:val="22"/>
              </w:rPr>
              <w:t>Devops Enginner</w:t>
            </w:r>
          </w:p>
          <w:p w14:paraId="48D1D700" w14:textId="7CBDC9BE" w:rsidR="00414A2D" w:rsidRDefault="00BB21C6" w:rsidP="00414A2D">
            <w:pPr>
              <w:pStyle w:val="Title"/>
              <w:rPr>
                <w:rFonts w:ascii="Arial" w:hAnsi="Arial" w:cs="Arial"/>
                <w:sz w:val="22"/>
                <w:szCs w:val="22"/>
              </w:rPr>
            </w:pPr>
            <w:r w:rsidRPr="002149D7">
              <w:rPr>
                <w:rFonts w:ascii="Arial" w:hAnsi="Arial" w:cs="Arial"/>
                <w:sz w:val="22"/>
                <w:szCs w:val="22"/>
              </w:rPr>
              <w:t>Tata Consultancy Services  (Aug  2019- present)</w:t>
            </w:r>
          </w:p>
          <w:p w14:paraId="17F18965" w14:textId="3D512743" w:rsidR="00414A2D" w:rsidRPr="00414A2D" w:rsidRDefault="00414A2D" w:rsidP="00414A2D">
            <w:pPr>
              <w:pStyle w:val="Information"/>
              <w:rPr>
                <w:b/>
                <w:bCs/>
              </w:rPr>
            </w:pPr>
            <w:r w:rsidRPr="00414A2D">
              <w:rPr>
                <w:b/>
                <w:bCs/>
              </w:rPr>
              <w:t>Designation</w:t>
            </w:r>
            <w:r>
              <w:rPr>
                <w:b/>
                <w:bCs/>
              </w:rPr>
              <w:t xml:space="preserve"> : Assistant System Engineer </w:t>
            </w:r>
          </w:p>
          <w:p w14:paraId="1CA0438D" w14:textId="444FEA07" w:rsidR="00414A2D" w:rsidRPr="00414A2D" w:rsidRDefault="00414A2D" w:rsidP="00414A2D"/>
        </w:tc>
        <w:tc>
          <w:tcPr>
            <w:tcW w:w="1062" w:type="dxa"/>
            <w:vMerge/>
            <w:tcBorders>
              <w:bottom w:val="nil"/>
            </w:tcBorders>
          </w:tcPr>
          <w:p w14:paraId="4B4C2A59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44018607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38D06FD7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7DF94A71" w14:textId="77777777" w:rsidR="00071E84" w:rsidRPr="00222466" w:rsidRDefault="00071E84" w:rsidP="00437A10">
            <w:pPr>
              <w:pStyle w:val="Information"/>
              <w:spacing w:before="0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B859C7B" wp14:editId="3FD0E3F7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FA9DC31" w14:textId="4EDC5841" w:rsidR="00071E84" w:rsidRPr="00BB21C6" w:rsidRDefault="00BB21C6" w:rsidP="00071E84">
            <w:pPr>
              <w:pStyle w:val="Information"/>
              <w:rPr>
                <w:b/>
                <w:bCs/>
              </w:rPr>
            </w:pPr>
            <w:r w:rsidRPr="00BB21C6">
              <w:rPr>
                <w:b/>
                <w:bCs/>
              </w:rPr>
              <w:t>80 1</w:t>
            </w:r>
            <w:r w:rsidRPr="00BB21C6">
              <w:rPr>
                <w:b/>
                <w:bCs/>
                <w:vertAlign w:val="superscript"/>
              </w:rPr>
              <w:t>st</w:t>
            </w:r>
            <w:r w:rsidRPr="00BB21C6">
              <w:rPr>
                <w:b/>
                <w:bCs/>
              </w:rPr>
              <w:t xml:space="preserve"> cross </w:t>
            </w:r>
            <w:proofErr w:type="spellStart"/>
            <w:r w:rsidRPr="00BB21C6">
              <w:rPr>
                <w:b/>
                <w:bCs/>
              </w:rPr>
              <w:t>Sanmarga</w:t>
            </w:r>
            <w:proofErr w:type="spellEnd"/>
            <w:r w:rsidRPr="00BB21C6">
              <w:rPr>
                <w:b/>
                <w:bCs/>
              </w:rPr>
              <w:t xml:space="preserve">, </w:t>
            </w:r>
            <w:proofErr w:type="spellStart"/>
            <w:r w:rsidRPr="00BB21C6">
              <w:rPr>
                <w:b/>
                <w:bCs/>
              </w:rPr>
              <w:t>Siddarthlayout</w:t>
            </w:r>
            <w:proofErr w:type="spellEnd"/>
            <w:r w:rsidRPr="00BB21C6">
              <w:rPr>
                <w:b/>
                <w:bCs/>
              </w:rPr>
              <w:t>,</w:t>
            </w:r>
          </w:p>
          <w:p w14:paraId="2DA596E3" w14:textId="07B05369" w:rsidR="00071E84" w:rsidRPr="00BB21C6" w:rsidRDefault="00BB21C6" w:rsidP="00071E84">
            <w:pPr>
              <w:pStyle w:val="Information"/>
              <w:rPr>
                <w:b/>
                <w:bCs/>
              </w:rPr>
            </w:pPr>
            <w:r w:rsidRPr="00BB21C6">
              <w:rPr>
                <w:b/>
                <w:bCs/>
              </w:rPr>
              <w:t>Mysuru, Karnataka,</w:t>
            </w:r>
          </w:p>
          <w:p w14:paraId="1271297B" w14:textId="127C8A8F" w:rsidR="00BB21C6" w:rsidRPr="00071E84" w:rsidRDefault="00BB21C6" w:rsidP="00071E84">
            <w:pPr>
              <w:pStyle w:val="Information"/>
            </w:pPr>
            <w:r w:rsidRPr="00BB21C6">
              <w:rPr>
                <w:b/>
                <w:bCs/>
              </w:rPr>
              <w:t>570011</w:t>
            </w:r>
            <w:r>
              <w:t>.</w:t>
            </w:r>
          </w:p>
        </w:tc>
        <w:tc>
          <w:tcPr>
            <w:tcW w:w="1062" w:type="dxa"/>
            <w:vMerge/>
          </w:tcPr>
          <w:p w14:paraId="1A5119D2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458415E" w14:textId="77777777" w:rsidR="00071E84" w:rsidRDefault="00071E84" w:rsidP="005801E5">
            <w:pPr>
              <w:pStyle w:val="Heading1"/>
            </w:pPr>
          </w:p>
        </w:tc>
      </w:tr>
      <w:tr w:rsidR="00647A4B" w14:paraId="2F09F1C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F5F69E4" w14:textId="77777777" w:rsidR="00647A4B" w:rsidRDefault="00647A4B" w:rsidP="00437A10">
            <w:pPr>
              <w:pStyle w:val="NoSpacing"/>
              <w:spacing w:after="0"/>
            </w:pPr>
          </w:p>
        </w:tc>
        <w:tc>
          <w:tcPr>
            <w:tcW w:w="1062" w:type="dxa"/>
            <w:vMerge/>
          </w:tcPr>
          <w:p w14:paraId="7A6E210C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DF6C5AA" w14:textId="77777777" w:rsidR="00647A4B" w:rsidRDefault="00647A4B" w:rsidP="005801E5">
            <w:pPr>
              <w:pStyle w:val="Heading1"/>
            </w:pPr>
          </w:p>
        </w:tc>
      </w:tr>
      <w:tr w:rsidR="00071E84" w14:paraId="3354A96C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2B8D7C92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4BC646EF" wp14:editId="109C0E40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DF0AAA1" w14:textId="541192F6" w:rsidR="00071E84" w:rsidRPr="00BB21C6" w:rsidRDefault="00BB21C6" w:rsidP="00222466">
            <w:pPr>
              <w:pStyle w:val="Information"/>
              <w:rPr>
                <w:b/>
                <w:bCs/>
              </w:rPr>
            </w:pPr>
            <w:r>
              <w:rPr>
                <w:b/>
                <w:bCs/>
              </w:rPr>
              <w:t xml:space="preserve">+91 </w:t>
            </w:r>
            <w:r w:rsidRPr="00BB21C6">
              <w:rPr>
                <w:b/>
                <w:bCs/>
              </w:rPr>
              <w:t>8296538216</w:t>
            </w:r>
          </w:p>
        </w:tc>
        <w:tc>
          <w:tcPr>
            <w:tcW w:w="1062" w:type="dxa"/>
            <w:vMerge/>
          </w:tcPr>
          <w:p w14:paraId="44CEC82A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BE1DFD4" w14:textId="77777777" w:rsidR="00071E84" w:rsidRDefault="00071E84" w:rsidP="005801E5">
            <w:pPr>
              <w:pStyle w:val="Heading1"/>
            </w:pPr>
          </w:p>
        </w:tc>
      </w:tr>
      <w:tr w:rsidR="00647A4B" w14:paraId="63E087C2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51F4732B" w14:textId="77777777" w:rsidR="00647A4B" w:rsidRDefault="00647A4B" w:rsidP="00437A10">
            <w:pPr>
              <w:pStyle w:val="NoSpacing"/>
              <w:spacing w:after="0"/>
            </w:pPr>
          </w:p>
        </w:tc>
        <w:tc>
          <w:tcPr>
            <w:tcW w:w="1062" w:type="dxa"/>
            <w:vMerge/>
          </w:tcPr>
          <w:p w14:paraId="29F317C8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DE4215B" w14:textId="77777777" w:rsidR="00647A4B" w:rsidRDefault="00647A4B" w:rsidP="005801E5">
            <w:pPr>
              <w:pStyle w:val="Heading1"/>
            </w:pPr>
          </w:p>
        </w:tc>
      </w:tr>
      <w:tr w:rsidR="00071E84" w14:paraId="3FEC10A0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37C5064D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4DDB7568" wp14:editId="7733ED8C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C8F963C" w14:textId="255E53AA" w:rsidR="00071E84" w:rsidRPr="00BB21C6" w:rsidRDefault="00BB21C6" w:rsidP="00222466">
            <w:pPr>
              <w:pStyle w:val="Information"/>
              <w:rPr>
                <w:b/>
                <w:bCs/>
              </w:rPr>
            </w:pPr>
            <w:r w:rsidRPr="00BB21C6">
              <w:rPr>
                <w:b/>
                <w:bCs/>
              </w:rPr>
              <w:t>Gaga</w:t>
            </w:r>
            <w:r w:rsidR="00024DFA">
              <w:rPr>
                <w:b/>
                <w:bCs/>
              </w:rPr>
              <w:t>n</w:t>
            </w:r>
            <w:r w:rsidRPr="00BB21C6">
              <w:rPr>
                <w:b/>
                <w:bCs/>
              </w:rPr>
              <w:t>jc2610@gmail.com</w:t>
            </w:r>
          </w:p>
        </w:tc>
        <w:tc>
          <w:tcPr>
            <w:tcW w:w="1062" w:type="dxa"/>
            <w:vMerge/>
          </w:tcPr>
          <w:p w14:paraId="4B83429B" w14:textId="77777777" w:rsidR="00071E84" w:rsidRPr="00BB21C6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137" w:type="dxa"/>
            <w:vMerge/>
          </w:tcPr>
          <w:p w14:paraId="059F00BD" w14:textId="77777777" w:rsidR="00071E84" w:rsidRPr="00BB21C6" w:rsidRDefault="00071E84" w:rsidP="005801E5">
            <w:pPr>
              <w:pStyle w:val="Heading1"/>
            </w:pPr>
          </w:p>
        </w:tc>
      </w:tr>
      <w:tr w:rsidR="00647A4B" w14:paraId="04532DEF" w14:textId="77777777" w:rsidTr="00437A10">
        <w:trPr>
          <w:trHeight w:val="187"/>
          <w:jc w:val="center"/>
        </w:trPr>
        <w:tc>
          <w:tcPr>
            <w:tcW w:w="3798" w:type="dxa"/>
            <w:gridSpan w:val="2"/>
            <w:vAlign w:val="center"/>
          </w:tcPr>
          <w:p w14:paraId="5E46AC48" w14:textId="77777777" w:rsidR="00647A4B" w:rsidRDefault="00647A4B" w:rsidP="00437A10">
            <w:pPr>
              <w:pStyle w:val="NoSpacing"/>
              <w:spacing w:after="0"/>
            </w:pPr>
          </w:p>
        </w:tc>
        <w:tc>
          <w:tcPr>
            <w:tcW w:w="1062" w:type="dxa"/>
            <w:vMerge/>
          </w:tcPr>
          <w:p w14:paraId="584C1E0C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B298EAB" w14:textId="77777777" w:rsidR="00647A4B" w:rsidRDefault="00647A4B" w:rsidP="005801E5">
            <w:pPr>
              <w:pStyle w:val="Heading1"/>
            </w:pPr>
          </w:p>
        </w:tc>
      </w:tr>
      <w:tr w:rsidR="00071E84" w14:paraId="5397C5B1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0615EE63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1E2CFABD" wp14:editId="3E9BE746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2670729" w14:textId="01723E15" w:rsidR="00071E84" w:rsidRPr="00BB21C6" w:rsidRDefault="00BB21C6" w:rsidP="00222466">
            <w:pPr>
              <w:pStyle w:val="Information"/>
              <w:rPr>
                <w:b/>
                <w:bCs/>
              </w:rPr>
            </w:pPr>
            <w:r w:rsidRPr="00BB21C6">
              <w:rPr>
                <w:b/>
                <w:bCs/>
              </w:rPr>
              <w:t>https://www.linkedin.com/in/gagan-kumar-jc-2b5aa2178/</w:t>
            </w:r>
          </w:p>
        </w:tc>
        <w:tc>
          <w:tcPr>
            <w:tcW w:w="1062" w:type="dxa"/>
            <w:vMerge/>
          </w:tcPr>
          <w:p w14:paraId="158A7668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BED2455" w14:textId="77777777" w:rsidR="00071E84" w:rsidRDefault="00071E84" w:rsidP="005801E5">
            <w:pPr>
              <w:pStyle w:val="Heading1"/>
            </w:pPr>
          </w:p>
        </w:tc>
      </w:tr>
      <w:tr w:rsidR="00647A4B" w14:paraId="2D51EF93" w14:textId="77777777" w:rsidTr="00437A10">
        <w:trPr>
          <w:trHeight w:val="2304"/>
          <w:jc w:val="center"/>
        </w:trPr>
        <w:tc>
          <w:tcPr>
            <w:tcW w:w="3798" w:type="dxa"/>
            <w:gridSpan w:val="2"/>
          </w:tcPr>
          <w:p w14:paraId="0087F80A" w14:textId="77777777" w:rsidR="007443A0" w:rsidRPr="007443A0" w:rsidRDefault="007443A0" w:rsidP="00437A10">
            <w:pPr>
              <w:pStyle w:val="NoSpacing"/>
            </w:pPr>
          </w:p>
        </w:tc>
        <w:tc>
          <w:tcPr>
            <w:tcW w:w="1062" w:type="dxa"/>
          </w:tcPr>
          <w:p w14:paraId="7B4337D9" w14:textId="77777777" w:rsidR="00647A4B" w:rsidRDefault="00647A4B" w:rsidP="00437A10">
            <w:pPr>
              <w:pStyle w:val="NoSpacing"/>
            </w:pPr>
          </w:p>
        </w:tc>
        <w:tc>
          <w:tcPr>
            <w:tcW w:w="6137" w:type="dxa"/>
            <w:vMerge/>
          </w:tcPr>
          <w:p w14:paraId="5CC28415" w14:textId="77777777" w:rsidR="00647A4B" w:rsidRDefault="00647A4B" w:rsidP="00222466"/>
        </w:tc>
      </w:tr>
    </w:tbl>
    <w:p w14:paraId="3B609AFE" w14:textId="77777777" w:rsidR="007F5B63" w:rsidRPr="00CE1E3D" w:rsidRDefault="007F5B63" w:rsidP="00437A10">
      <w:pPr>
        <w:pStyle w:val="BodyText"/>
        <w:spacing w:after="0"/>
      </w:pPr>
    </w:p>
    <w:sectPr w:rsidR="007F5B63" w:rsidRPr="00CE1E3D" w:rsidSect="00647A4B">
      <w:headerReference w:type="default" r:id="rId21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BFDF" w14:textId="77777777" w:rsidR="004832AF" w:rsidRDefault="004832AF" w:rsidP="00590471">
      <w:r>
        <w:separator/>
      </w:r>
    </w:p>
  </w:endnote>
  <w:endnote w:type="continuationSeparator" w:id="0">
    <w:p w14:paraId="4A0979D4" w14:textId="77777777" w:rsidR="004832AF" w:rsidRDefault="004832A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96B7" w14:textId="77777777" w:rsidR="004832AF" w:rsidRDefault="004832AF" w:rsidP="00590471">
      <w:r>
        <w:separator/>
      </w:r>
    </w:p>
  </w:footnote>
  <w:footnote w:type="continuationSeparator" w:id="0">
    <w:p w14:paraId="40518D8A" w14:textId="77777777" w:rsidR="004832AF" w:rsidRDefault="004832A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108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D50E78" wp14:editId="2298ED6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64D4BE7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1067BBB"/>
    <w:multiLevelType w:val="multilevel"/>
    <w:tmpl w:val="647C6C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17B4E"/>
    <w:multiLevelType w:val="hybridMultilevel"/>
    <w:tmpl w:val="81621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920E7"/>
    <w:multiLevelType w:val="hybridMultilevel"/>
    <w:tmpl w:val="CD6C5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93067"/>
    <w:multiLevelType w:val="hybridMultilevel"/>
    <w:tmpl w:val="17A8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0F26"/>
    <w:multiLevelType w:val="hybridMultilevel"/>
    <w:tmpl w:val="92CC2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1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C6"/>
    <w:rsid w:val="00007B35"/>
    <w:rsid w:val="00024DFA"/>
    <w:rsid w:val="00047D5E"/>
    <w:rsid w:val="00060042"/>
    <w:rsid w:val="00071E84"/>
    <w:rsid w:val="000D01CA"/>
    <w:rsid w:val="000F7D04"/>
    <w:rsid w:val="00150ABD"/>
    <w:rsid w:val="001F5586"/>
    <w:rsid w:val="0021387A"/>
    <w:rsid w:val="002149D7"/>
    <w:rsid w:val="00222466"/>
    <w:rsid w:val="00271E45"/>
    <w:rsid w:val="002951A6"/>
    <w:rsid w:val="002B2116"/>
    <w:rsid w:val="00414A2D"/>
    <w:rsid w:val="004310B1"/>
    <w:rsid w:val="00437A10"/>
    <w:rsid w:val="00472C27"/>
    <w:rsid w:val="004779CF"/>
    <w:rsid w:val="004832AF"/>
    <w:rsid w:val="00485374"/>
    <w:rsid w:val="00487743"/>
    <w:rsid w:val="004973E1"/>
    <w:rsid w:val="00507E82"/>
    <w:rsid w:val="00555003"/>
    <w:rsid w:val="005801E5"/>
    <w:rsid w:val="00587DBA"/>
    <w:rsid w:val="00590471"/>
    <w:rsid w:val="00592FA3"/>
    <w:rsid w:val="005B02E1"/>
    <w:rsid w:val="005C65F8"/>
    <w:rsid w:val="005D01FA"/>
    <w:rsid w:val="005E2F5B"/>
    <w:rsid w:val="00610465"/>
    <w:rsid w:val="00647A4B"/>
    <w:rsid w:val="006A38A4"/>
    <w:rsid w:val="006B6318"/>
    <w:rsid w:val="007443A0"/>
    <w:rsid w:val="00746C1D"/>
    <w:rsid w:val="00764949"/>
    <w:rsid w:val="007B39CD"/>
    <w:rsid w:val="007C1280"/>
    <w:rsid w:val="007F54A0"/>
    <w:rsid w:val="007F5B63"/>
    <w:rsid w:val="00803974"/>
    <w:rsid w:val="008044BB"/>
    <w:rsid w:val="00846CB9"/>
    <w:rsid w:val="008472E9"/>
    <w:rsid w:val="008C2CFC"/>
    <w:rsid w:val="008F6E2E"/>
    <w:rsid w:val="009C2E65"/>
    <w:rsid w:val="009F71A5"/>
    <w:rsid w:val="00B64060"/>
    <w:rsid w:val="00B6466C"/>
    <w:rsid w:val="00BB07AE"/>
    <w:rsid w:val="00BB21C6"/>
    <w:rsid w:val="00BF4D49"/>
    <w:rsid w:val="00C4452C"/>
    <w:rsid w:val="00CA2A0B"/>
    <w:rsid w:val="00CE1E3D"/>
    <w:rsid w:val="00DF2F8A"/>
    <w:rsid w:val="00E04419"/>
    <w:rsid w:val="00E2785F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E1B2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37A10"/>
    <w:pPr>
      <w:kinsoku w:val="0"/>
      <w:overflowPunct w:val="0"/>
      <w:spacing w:before="240" w:after="480"/>
    </w:pPr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437A10"/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5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paragraph" w:styleId="NormalWeb">
    <w:name w:val="Normal (Web)"/>
    <w:basedOn w:val="Normal"/>
    <w:uiPriority w:val="99"/>
    <w:rsid w:val="00CA2A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gan%20kumar%20j%20c\AppData\Local\Packages\Microsoft.Office.Desktop_8wekyb3d8bbwe\LocalCache\Roaming\Microsoft\Templates\Organic%20shapes%20cover%20letter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9025A9-14D8-408F-83D2-09EFAE21E0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DE5766-4DC7-4819-ABDD-8E2476F250C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0A20862-989F-40DB-A081-306F229AD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0C2B17-79F2-48B5-839B-37AB4A868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cover letter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2021-09-23T15:51:00Z</dcterms:created>
  <dcterms:modified xsi:type="dcterms:W3CDTF">2021-09-23T15:51:00Z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