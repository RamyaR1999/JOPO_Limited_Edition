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4F1" w:rsidRPr="00F46FFF" w:rsidRDefault="00F46FFF" w:rsidP="007D5F4E">
      <w:pPr>
        <w:jc w:val="center"/>
        <w:rPr>
          <w:b/>
          <w:sz w:val="28"/>
          <w:szCs w:val="28"/>
        </w:rPr>
      </w:pPr>
      <w:r w:rsidRPr="00F46FFF">
        <w:rPr>
          <w:b/>
          <w:sz w:val="28"/>
          <w:szCs w:val="28"/>
        </w:rPr>
        <w:t>SOFTWARE ENGINEER</w:t>
      </w:r>
    </w:p>
    <w:p w:rsidR="00F46FFF" w:rsidRDefault="00F46FFF" w:rsidP="00A634F1">
      <w:pPr>
        <w:pStyle w:val="ContactInfo"/>
        <w:rPr>
          <w:rFonts w:cstheme="minorHAnsi"/>
          <w:b/>
          <w:sz w:val="24"/>
          <w:szCs w:val="24"/>
        </w:rPr>
      </w:pPr>
    </w:p>
    <w:p w:rsidR="00A634F1" w:rsidRPr="00F46FFF" w:rsidRDefault="00F46FFF" w:rsidP="00A634F1">
      <w:pPr>
        <w:pStyle w:val="ContactInf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Chandragopal vadlamudi</w:t>
      </w:r>
    </w:p>
    <w:p w:rsidR="00A634F1" w:rsidRPr="00C10E32" w:rsidRDefault="00554656" w:rsidP="00A634F1">
      <w:pPr>
        <w:pStyle w:val="ContactInfo"/>
        <w:rPr>
          <w:rFonts w:ascii="Calibri" w:hAnsi="Calibri" w:cs="Calibri"/>
          <w:b/>
          <w:sz w:val="20"/>
          <w:szCs w:val="20"/>
        </w:rPr>
      </w:pPr>
      <w:r w:rsidRPr="00C10E32">
        <w:rPr>
          <w:rFonts w:ascii="Calibri" w:hAnsi="Calibri" w:cs="Calibri"/>
          <w:b/>
          <w:sz w:val="20"/>
          <w:szCs w:val="20"/>
        </w:rPr>
        <w:t>Chandragopal007</w:t>
      </w:r>
      <w:r w:rsidR="00A634F1" w:rsidRPr="00C10E32">
        <w:rPr>
          <w:rFonts w:ascii="Calibri" w:hAnsi="Calibri" w:cs="Calibri"/>
          <w:b/>
          <w:sz w:val="20"/>
          <w:szCs w:val="20"/>
        </w:rPr>
        <w:t>@gmail.com</w:t>
      </w:r>
    </w:p>
    <w:p w:rsidR="00165BAF" w:rsidRPr="00C10E32" w:rsidRDefault="00A634F1" w:rsidP="00A273CA">
      <w:pPr>
        <w:pStyle w:val="ContactInfo"/>
        <w:rPr>
          <w:rFonts w:ascii="Calibri" w:hAnsi="Calibri" w:cs="Calibri"/>
          <w:b/>
          <w:sz w:val="20"/>
          <w:szCs w:val="20"/>
        </w:rPr>
      </w:pPr>
      <w:r w:rsidRPr="00C10E32">
        <w:rPr>
          <w:rFonts w:ascii="Calibri" w:hAnsi="Calibri" w:cs="Calibri"/>
          <w:b/>
          <w:sz w:val="20"/>
          <w:szCs w:val="20"/>
        </w:rPr>
        <w:t xml:space="preserve">Mobile: +91 </w:t>
      </w:r>
      <w:r w:rsidR="00554656" w:rsidRPr="00C10E32">
        <w:rPr>
          <w:rFonts w:ascii="Calibri" w:hAnsi="Calibri" w:cs="Calibri"/>
          <w:b/>
          <w:sz w:val="20"/>
          <w:szCs w:val="20"/>
        </w:rPr>
        <w:t>8179565810</w:t>
      </w:r>
    </w:p>
    <w:p w:rsidR="00033380" w:rsidRPr="00C10E32" w:rsidRDefault="001365B0" w:rsidP="00033380">
      <w:pPr>
        <w:pStyle w:val="Heading1"/>
        <w:rPr>
          <w:rFonts w:ascii="Calibri" w:hAnsi="Calibri" w:cs="Calibri"/>
          <w:b/>
          <w:sz w:val="20"/>
          <w:szCs w:val="20"/>
        </w:rPr>
      </w:pPr>
      <w:r w:rsidRPr="00C10E32">
        <w:rPr>
          <w:rFonts w:ascii="Calibri" w:hAnsi="Calibri" w:cs="Calibri"/>
          <w:b/>
          <w:sz w:val="20"/>
          <w:szCs w:val="20"/>
        </w:rPr>
        <w:t>Professional Summary</w:t>
      </w:r>
    </w:p>
    <w:p w:rsidR="00033380" w:rsidRPr="00C10E32" w:rsidRDefault="00033380" w:rsidP="00033380">
      <w:pPr>
        <w:pStyle w:val="Heading2"/>
        <w:rPr>
          <w:rFonts w:ascii="Calibri" w:hAnsi="Calibri" w:cs="Calibri"/>
          <w:sz w:val="20"/>
          <w:szCs w:val="20"/>
        </w:rPr>
      </w:pPr>
    </w:p>
    <w:p w:rsidR="001365B0" w:rsidRDefault="00E34E58" w:rsidP="00DF7EEA">
      <w:pPr>
        <w:pStyle w:val="ListParagraph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</w:t>
      </w:r>
      <w:r w:rsidR="00DF7EEA">
        <w:rPr>
          <w:rFonts w:ascii="Calibri" w:hAnsi="Calibri" w:cs="Calibri"/>
          <w:sz w:val="20"/>
          <w:szCs w:val="20"/>
        </w:rPr>
        <w:t xml:space="preserve"> years experienced java developer highly </w:t>
      </w:r>
      <w:r w:rsidR="00B60EE6">
        <w:rPr>
          <w:rFonts w:ascii="Calibri" w:hAnsi="Calibri" w:cs="Calibri"/>
          <w:sz w:val="20"/>
          <w:szCs w:val="20"/>
        </w:rPr>
        <w:t>skilled in</w:t>
      </w:r>
      <w:r w:rsidR="00DF7EEA">
        <w:rPr>
          <w:rFonts w:ascii="Calibri" w:hAnsi="Calibri" w:cs="Calibri"/>
          <w:sz w:val="20"/>
          <w:szCs w:val="20"/>
        </w:rPr>
        <w:t xml:space="preserve"> planning, documentation, and testing </w:t>
      </w:r>
      <w:r w:rsidR="00B60EE6">
        <w:rPr>
          <w:rFonts w:ascii="Calibri" w:hAnsi="Calibri" w:cs="Calibri"/>
          <w:sz w:val="20"/>
          <w:szCs w:val="20"/>
        </w:rPr>
        <w:t>across the complete</w:t>
      </w:r>
      <w:r w:rsidR="00DF7EEA">
        <w:rPr>
          <w:rFonts w:ascii="Calibri" w:hAnsi="Calibri" w:cs="Calibri"/>
          <w:sz w:val="20"/>
          <w:szCs w:val="20"/>
        </w:rPr>
        <w:t xml:space="preserve"> development life cycle of product to ensure smooth product development for telecom domain. </w:t>
      </w:r>
    </w:p>
    <w:p w:rsidR="00E34E58" w:rsidRDefault="00E34E58" w:rsidP="00E34E58">
      <w:pPr>
        <w:pStyle w:val="ListParagraph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E34E58">
        <w:rPr>
          <w:rFonts w:ascii="Calibri" w:hAnsi="Calibri" w:cs="Calibri"/>
          <w:sz w:val="20"/>
          <w:szCs w:val="20"/>
        </w:rPr>
        <w:t>Extensively worked on web logic 12c, Apache</w:t>
      </w:r>
      <w:r w:rsidR="00D27D30">
        <w:rPr>
          <w:rFonts w:ascii="Calibri" w:hAnsi="Calibri" w:cs="Calibri"/>
          <w:sz w:val="20"/>
          <w:szCs w:val="20"/>
        </w:rPr>
        <w:t xml:space="preserve"> </w:t>
      </w:r>
      <w:r w:rsidR="0096207C">
        <w:rPr>
          <w:rFonts w:ascii="Calibri" w:hAnsi="Calibri" w:cs="Calibri"/>
          <w:sz w:val="20"/>
          <w:szCs w:val="20"/>
        </w:rPr>
        <w:t xml:space="preserve">2.0 </w:t>
      </w:r>
      <w:r w:rsidR="0096207C" w:rsidRPr="00E34E58">
        <w:rPr>
          <w:rFonts w:ascii="Calibri" w:hAnsi="Calibri" w:cs="Calibri"/>
          <w:sz w:val="20"/>
          <w:szCs w:val="20"/>
        </w:rPr>
        <w:t>http</w:t>
      </w:r>
      <w:r w:rsidRPr="00E34E58">
        <w:rPr>
          <w:rFonts w:ascii="Calibri" w:hAnsi="Calibri" w:cs="Calibri"/>
          <w:sz w:val="20"/>
          <w:szCs w:val="20"/>
        </w:rPr>
        <w:t xml:space="preserve"> Server as administrator for Serve</w:t>
      </w:r>
      <w:r w:rsidR="001B427D">
        <w:rPr>
          <w:rFonts w:ascii="Calibri" w:hAnsi="Calibri" w:cs="Calibri"/>
          <w:sz w:val="20"/>
          <w:szCs w:val="20"/>
        </w:rPr>
        <w:t xml:space="preserve">r Installations, Configuration </w:t>
      </w:r>
      <w:r w:rsidR="001B427D" w:rsidRPr="00E34E58">
        <w:rPr>
          <w:rFonts w:ascii="Calibri" w:hAnsi="Calibri" w:cs="Calibri"/>
          <w:sz w:val="20"/>
          <w:szCs w:val="20"/>
        </w:rPr>
        <w:t>and Application</w:t>
      </w:r>
      <w:r w:rsidRPr="00E34E58">
        <w:rPr>
          <w:rFonts w:ascii="Calibri" w:hAnsi="Calibri" w:cs="Calibri"/>
          <w:sz w:val="20"/>
          <w:szCs w:val="20"/>
        </w:rPr>
        <w:t xml:space="preserve"> components deployment including troubleshooting and maintenance</w:t>
      </w:r>
      <w:r w:rsidR="00FE0356">
        <w:rPr>
          <w:rFonts w:ascii="Calibri" w:hAnsi="Calibri" w:cs="Calibri"/>
          <w:sz w:val="20"/>
          <w:szCs w:val="20"/>
        </w:rPr>
        <w:t xml:space="preserve"> for 1 year</w:t>
      </w:r>
      <w:r w:rsidRPr="00E34E58">
        <w:rPr>
          <w:rFonts w:ascii="Calibri" w:hAnsi="Calibri" w:cs="Calibri"/>
          <w:sz w:val="20"/>
          <w:szCs w:val="20"/>
        </w:rPr>
        <w:t>.</w:t>
      </w:r>
    </w:p>
    <w:p w:rsidR="00DF7EEA" w:rsidRPr="00DF7EEA" w:rsidRDefault="00DF7EEA" w:rsidP="00DF7EEA">
      <w:pPr>
        <w:pStyle w:val="ListParagraph"/>
        <w:widowControl w:val="0"/>
        <w:numPr>
          <w:ilvl w:val="0"/>
          <w:numId w:val="20"/>
        </w:numPr>
        <w:tabs>
          <w:tab w:val="left" w:pos="500"/>
        </w:tabs>
        <w:autoSpaceDE w:val="0"/>
        <w:autoSpaceDN w:val="0"/>
        <w:spacing w:before="0" w:after="0" w:line="240" w:lineRule="auto"/>
        <w:ind w:right="138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  </w:t>
      </w:r>
      <w:r w:rsidR="00601DF5">
        <w:rPr>
          <w:rFonts w:ascii="Calibri" w:hAnsi="Calibri" w:cs="Calibri"/>
          <w:sz w:val="20"/>
        </w:rPr>
        <w:t xml:space="preserve"> Good</w:t>
      </w:r>
      <w:r w:rsidRPr="00DF7EEA">
        <w:rPr>
          <w:rFonts w:ascii="Calibri" w:hAnsi="Calibri" w:cs="Calibri"/>
          <w:sz w:val="20"/>
        </w:rPr>
        <w:t xml:space="preserve"> knowl</w:t>
      </w:r>
      <w:r>
        <w:rPr>
          <w:rFonts w:ascii="Calibri" w:hAnsi="Calibri" w:cs="Calibri"/>
          <w:sz w:val="20"/>
        </w:rPr>
        <w:t xml:space="preserve">edge of Core Java, </w:t>
      </w:r>
      <w:r w:rsidR="00346871">
        <w:rPr>
          <w:rFonts w:ascii="Calibri" w:hAnsi="Calibri" w:cs="Calibri"/>
          <w:sz w:val="20"/>
        </w:rPr>
        <w:t xml:space="preserve">Microservices </w:t>
      </w:r>
      <w:r w:rsidR="00346871" w:rsidRPr="00DF7EEA">
        <w:rPr>
          <w:rFonts w:ascii="Calibri" w:hAnsi="Calibri" w:cs="Calibri"/>
          <w:sz w:val="20"/>
        </w:rPr>
        <w:t>Architecture</w:t>
      </w:r>
      <w:r w:rsidRPr="00DF7EEA">
        <w:rPr>
          <w:rFonts w:ascii="Calibri" w:hAnsi="Calibri" w:cs="Calibri"/>
          <w:sz w:val="20"/>
        </w:rPr>
        <w:t xml:space="preserve"> </w:t>
      </w:r>
      <w:r w:rsidR="00E466B0" w:rsidRPr="00DF7EEA">
        <w:rPr>
          <w:rFonts w:ascii="Calibri" w:hAnsi="Calibri" w:cs="Calibri"/>
          <w:sz w:val="20"/>
        </w:rPr>
        <w:t xml:space="preserve">using </w:t>
      </w:r>
      <w:r w:rsidR="00E466B0">
        <w:rPr>
          <w:rFonts w:ascii="Calibri" w:hAnsi="Calibri" w:cs="Calibri"/>
          <w:sz w:val="20"/>
        </w:rPr>
        <w:t>spring</w:t>
      </w:r>
      <w:r w:rsidRPr="00DF7EEA">
        <w:rPr>
          <w:rFonts w:ascii="Calibri" w:hAnsi="Calibri" w:cs="Calibri"/>
          <w:sz w:val="20"/>
        </w:rPr>
        <w:t xml:space="preserve"> boot, Spring MVC, Struts</w:t>
      </w:r>
      <w:r w:rsidR="00901AE4">
        <w:rPr>
          <w:rFonts w:ascii="Calibri" w:hAnsi="Calibri" w:cs="Calibri"/>
          <w:sz w:val="20"/>
        </w:rPr>
        <w:t>, JSP and also administration of weblogic and apache servers</w:t>
      </w:r>
      <w:r w:rsidRPr="00DF7EEA">
        <w:rPr>
          <w:rFonts w:ascii="Calibri" w:hAnsi="Calibri" w:cs="Calibri"/>
          <w:sz w:val="20"/>
        </w:rPr>
        <w:t>.</w:t>
      </w:r>
    </w:p>
    <w:p w:rsidR="00033380" w:rsidRPr="00C10E32" w:rsidRDefault="00A20761" w:rsidP="00033380">
      <w:pPr>
        <w:pStyle w:val="Heading1"/>
        <w:rPr>
          <w:rFonts w:ascii="Calibri" w:hAnsi="Calibri" w:cs="Calibri"/>
          <w:b/>
          <w:sz w:val="20"/>
          <w:szCs w:val="20"/>
        </w:rPr>
      </w:pPr>
      <w:r w:rsidRPr="00C10E32">
        <w:rPr>
          <w:rFonts w:ascii="Calibri" w:hAnsi="Calibri" w:cs="Calibri"/>
          <w:b/>
          <w:sz w:val="20"/>
          <w:szCs w:val="20"/>
        </w:rPr>
        <w:t>Technical skills</w:t>
      </w:r>
    </w:p>
    <w:p w:rsidR="00783A50" w:rsidRPr="00ED7AA5" w:rsidRDefault="00ED7AA5" w:rsidP="00337310">
      <w:pPr>
        <w:pStyle w:val="ListParagraph"/>
        <w:numPr>
          <w:ilvl w:val="0"/>
          <w:numId w:val="24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ED7AA5">
        <w:rPr>
          <w:rFonts w:ascii="Calibri" w:hAnsi="Calibri" w:cs="Calibri"/>
          <w:b/>
          <w:sz w:val="20"/>
          <w:szCs w:val="20"/>
          <w:shd w:val="clear" w:color="auto" w:fill="FFFFFF"/>
        </w:rPr>
        <w:t>Programming Languages</w:t>
      </w:r>
      <w:r>
        <w:rPr>
          <w:rFonts w:ascii="Calibri" w:hAnsi="Calibri" w:cs="Calibri"/>
          <w:sz w:val="20"/>
          <w:szCs w:val="20"/>
          <w:shd w:val="clear" w:color="auto" w:fill="FFFFFF"/>
        </w:rPr>
        <w:t xml:space="preserve"> : </w:t>
      </w:r>
      <w:r w:rsidR="002148EB">
        <w:rPr>
          <w:rFonts w:ascii="Calibri" w:hAnsi="Calibri" w:cs="Calibri"/>
          <w:sz w:val="20"/>
          <w:szCs w:val="20"/>
          <w:shd w:val="clear" w:color="auto" w:fill="FFFFFF"/>
        </w:rPr>
        <w:t xml:space="preserve">core </w:t>
      </w:r>
      <w:r w:rsidR="003C0CE2">
        <w:rPr>
          <w:rFonts w:ascii="Calibri" w:hAnsi="Calibri" w:cs="Calibri"/>
          <w:sz w:val="20"/>
          <w:szCs w:val="20"/>
          <w:shd w:val="clear" w:color="auto" w:fill="FFFFFF"/>
        </w:rPr>
        <w:t>jav</w:t>
      </w:r>
      <w:r w:rsidR="00337310">
        <w:rPr>
          <w:rFonts w:ascii="Calibri" w:hAnsi="Calibri" w:cs="Calibri"/>
          <w:sz w:val="20"/>
          <w:szCs w:val="20"/>
          <w:shd w:val="clear" w:color="auto" w:fill="FFFFFF"/>
        </w:rPr>
        <w:t>a</w:t>
      </w:r>
      <w:r>
        <w:rPr>
          <w:rFonts w:ascii="Calibri" w:hAnsi="Calibri" w:cs="Calibri"/>
          <w:sz w:val="20"/>
          <w:szCs w:val="20"/>
          <w:shd w:val="clear" w:color="auto" w:fill="FFFFFF"/>
        </w:rPr>
        <w:t>,</w:t>
      </w:r>
      <w:r w:rsidR="00593CBF">
        <w:rPr>
          <w:rFonts w:ascii="Calibri" w:hAnsi="Calibri" w:cs="Calibri"/>
          <w:sz w:val="20"/>
          <w:szCs w:val="20"/>
          <w:shd w:val="clear" w:color="auto" w:fill="FFFFFF"/>
        </w:rPr>
        <w:t xml:space="preserve"> SQL, JSP</w:t>
      </w:r>
    </w:p>
    <w:p w:rsidR="00ED7AA5" w:rsidRPr="00ED7AA5" w:rsidRDefault="00ED7AA5" w:rsidP="00337310">
      <w:pPr>
        <w:pStyle w:val="ListParagraph"/>
        <w:numPr>
          <w:ilvl w:val="0"/>
          <w:numId w:val="24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ED7AA5">
        <w:rPr>
          <w:rFonts w:ascii="Calibri" w:hAnsi="Calibri" w:cs="Calibri"/>
          <w:b/>
          <w:sz w:val="20"/>
          <w:szCs w:val="20"/>
        </w:rPr>
        <w:t>Frameworks</w:t>
      </w:r>
      <w:r>
        <w:rPr>
          <w:rFonts w:ascii="Calibri" w:hAnsi="Calibri" w:cs="Calibri"/>
          <w:sz w:val="20"/>
          <w:szCs w:val="20"/>
        </w:rPr>
        <w:t>: Spring boot, Spring MVC, Struts, Hibernate</w:t>
      </w:r>
    </w:p>
    <w:p w:rsidR="00A20761" w:rsidRDefault="00A20761" w:rsidP="00A20761">
      <w:pPr>
        <w:pStyle w:val="ListParagraph"/>
        <w:numPr>
          <w:ilvl w:val="0"/>
          <w:numId w:val="24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ED7AA5">
        <w:rPr>
          <w:rFonts w:ascii="Calibri" w:hAnsi="Calibri" w:cs="Calibri"/>
          <w:b/>
          <w:sz w:val="20"/>
          <w:szCs w:val="20"/>
        </w:rPr>
        <w:t xml:space="preserve">Web </w:t>
      </w:r>
      <w:r w:rsidR="00924A23" w:rsidRPr="00ED7AA5">
        <w:rPr>
          <w:rFonts w:ascii="Calibri" w:hAnsi="Calibri" w:cs="Calibri"/>
          <w:b/>
          <w:sz w:val="20"/>
          <w:szCs w:val="20"/>
        </w:rPr>
        <w:t>Development</w:t>
      </w:r>
      <w:r w:rsidR="00924A23" w:rsidRPr="00C10E32">
        <w:rPr>
          <w:rFonts w:ascii="Calibri" w:hAnsi="Calibri" w:cs="Calibri"/>
          <w:sz w:val="20"/>
          <w:szCs w:val="20"/>
        </w:rPr>
        <w:t>:</w:t>
      </w:r>
      <w:r w:rsidRPr="00C10E32">
        <w:rPr>
          <w:rFonts w:ascii="Calibri" w:hAnsi="Calibri" w:cs="Calibri"/>
          <w:sz w:val="20"/>
          <w:szCs w:val="20"/>
        </w:rPr>
        <w:t xml:space="preserve"> </w:t>
      </w:r>
      <w:r w:rsidR="0015272F" w:rsidRPr="00C10E32">
        <w:rPr>
          <w:rFonts w:ascii="Calibri" w:hAnsi="Calibri" w:cs="Calibri"/>
          <w:sz w:val="20"/>
          <w:szCs w:val="20"/>
        </w:rPr>
        <w:t xml:space="preserve">HTML, CSS, Java Script </w:t>
      </w:r>
    </w:p>
    <w:p w:rsidR="00823DEA" w:rsidRPr="00A71219" w:rsidRDefault="00ED7AA5" w:rsidP="00823DEA">
      <w:pPr>
        <w:pStyle w:val="ListParagraph"/>
        <w:numPr>
          <w:ilvl w:val="0"/>
          <w:numId w:val="24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ED7AA5">
        <w:rPr>
          <w:rFonts w:ascii="Calibri" w:hAnsi="Calibri" w:cs="Calibri"/>
          <w:b/>
          <w:sz w:val="20"/>
          <w:szCs w:val="20"/>
          <w:shd w:val="clear" w:color="auto" w:fill="FFFFFF"/>
        </w:rPr>
        <w:t>Web services</w:t>
      </w:r>
      <w:r>
        <w:rPr>
          <w:rFonts w:ascii="Calibri" w:hAnsi="Calibri" w:cs="Calibri"/>
          <w:sz w:val="20"/>
          <w:szCs w:val="20"/>
          <w:shd w:val="clear" w:color="auto" w:fill="FFFFFF"/>
        </w:rPr>
        <w:t xml:space="preserve"> : </w:t>
      </w:r>
      <w:r w:rsidR="00823DEA">
        <w:rPr>
          <w:rFonts w:ascii="Calibri" w:hAnsi="Calibri" w:cs="Calibri"/>
          <w:sz w:val="20"/>
          <w:szCs w:val="20"/>
          <w:shd w:val="clear" w:color="auto" w:fill="FFFFFF"/>
        </w:rPr>
        <w:t>rest</w:t>
      </w:r>
    </w:p>
    <w:p w:rsidR="00A71219" w:rsidRPr="00B9235D" w:rsidRDefault="00A71219" w:rsidP="00A71219">
      <w:pPr>
        <w:pStyle w:val="ListParagraph"/>
        <w:numPr>
          <w:ilvl w:val="0"/>
          <w:numId w:val="24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ED7AA5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Application Servers</w:t>
      </w:r>
      <w:r w:rsidRPr="00B9235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: Weblogic 12c</w:t>
      </w:r>
    </w:p>
    <w:p w:rsidR="00A71219" w:rsidRPr="00B9235D" w:rsidRDefault="00A71219" w:rsidP="00A71219">
      <w:pPr>
        <w:pStyle w:val="ListParagraph"/>
        <w:numPr>
          <w:ilvl w:val="0"/>
          <w:numId w:val="24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ED7AA5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Webservers</w:t>
      </w:r>
      <w:r w:rsidRPr="00B9235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: Apache</w:t>
      </w:r>
    </w:p>
    <w:p w:rsidR="00A71219" w:rsidRPr="00A71219" w:rsidRDefault="00A71219" w:rsidP="00A71219">
      <w:pPr>
        <w:pStyle w:val="ListParagraph"/>
        <w:numPr>
          <w:ilvl w:val="0"/>
          <w:numId w:val="24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ED7AA5">
        <w:rPr>
          <w:rFonts w:ascii="Calibri" w:hAnsi="Calibri" w:cs="Calibri"/>
          <w:b/>
          <w:sz w:val="20"/>
          <w:szCs w:val="20"/>
          <w:shd w:val="clear" w:color="auto" w:fill="FFFFFF"/>
        </w:rPr>
        <w:t>Operating Systems</w:t>
      </w:r>
      <w:r>
        <w:rPr>
          <w:rFonts w:ascii="Calibri" w:hAnsi="Calibri" w:cs="Calibri"/>
          <w:sz w:val="20"/>
          <w:szCs w:val="20"/>
          <w:shd w:val="clear" w:color="auto" w:fill="FFFFFF"/>
        </w:rPr>
        <w:t xml:space="preserve"> : Linux, windows</w:t>
      </w:r>
    </w:p>
    <w:p w:rsidR="00054F39" w:rsidRPr="00C10E32" w:rsidRDefault="00054F39" w:rsidP="00054F39">
      <w:pPr>
        <w:pStyle w:val="Heading1"/>
        <w:rPr>
          <w:rFonts w:ascii="Calibri" w:hAnsi="Calibri" w:cs="Calibri"/>
          <w:b/>
          <w:sz w:val="20"/>
          <w:szCs w:val="20"/>
        </w:rPr>
      </w:pPr>
      <w:r w:rsidRPr="00C10E32">
        <w:rPr>
          <w:rFonts w:ascii="Calibri" w:hAnsi="Calibri" w:cs="Calibri"/>
          <w:b/>
          <w:sz w:val="20"/>
          <w:szCs w:val="20"/>
        </w:rPr>
        <w:t xml:space="preserve">work experience </w:t>
      </w:r>
    </w:p>
    <w:p w:rsidR="0083204D" w:rsidRPr="00C10E32" w:rsidRDefault="0083204D" w:rsidP="0083204D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0"/>
          <w:szCs w:val="20"/>
        </w:rPr>
      </w:pPr>
      <w:r w:rsidRPr="00A674F7">
        <w:rPr>
          <w:rFonts w:ascii="Calibri" w:hAnsi="Calibri" w:cs="Calibri"/>
          <w:b/>
          <w:sz w:val="20"/>
          <w:szCs w:val="20"/>
        </w:rPr>
        <w:t>Work Location</w:t>
      </w:r>
      <w:r w:rsidRPr="00C10E32">
        <w:rPr>
          <w:rFonts w:ascii="Calibri" w:hAnsi="Calibri" w:cs="Calibri"/>
          <w:sz w:val="20"/>
          <w:szCs w:val="20"/>
        </w:rPr>
        <w:t>:  Tata Co</w:t>
      </w:r>
      <w:r w:rsidR="00791849" w:rsidRPr="00C10E32">
        <w:rPr>
          <w:rFonts w:ascii="Calibri" w:hAnsi="Calibri" w:cs="Calibri"/>
          <w:sz w:val="20"/>
          <w:szCs w:val="20"/>
        </w:rPr>
        <w:t xml:space="preserve">nsultancy Services, </w:t>
      </w:r>
      <w:r w:rsidR="00473684" w:rsidRPr="00C10E32">
        <w:rPr>
          <w:rFonts w:ascii="Calibri" w:hAnsi="Calibri" w:cs="Calibri"/>
          <w:sz w:val="20"/>
          <w:szCs w:val="20"/>
        </w:rPr>
        <w:t>Wave rock</w:t>
      </w:r>
      <w:r w:rsidRPr="00C10E32">
        <w:rPr>
          <w:rFonts w:ascii="Calibri" w:hAnsi="Calibri" w:cs="Calibri"/>
          <w:sz w:val="20"/>
          <w:szCs w:val="20"/>
        </w:rPr>
        <w:t>, Hyderabad.</w:t>
      </w:r>
    </w:p>
    <w:p w:rsidR="0083204D" w:rsidRPr="00C10E32" w:rsidRDefault="0083204D" w:rsidP="0083204D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0"/>
          <w:szCs w:val="20"/>
        </w:rPr>
      </w:pPr>
      <w:r w:rsidRPr="00A674F7">
        <w:rPr>
          <w:rFonts w:ascii="Calibri" w:hAnsi="Calibri" w:cs="Calibri"/>
          <w:b/>
          <w:sz w:val="20"/>
          <w:szCs w:val="20"/>
        </w:rPr>
        <w:t>Employer</w:t>
      </w:r>
      <w:r w:rsidRPr="00C10E32">
        <w:rPr>
          <w:rFonts w:ascii="Calibri" w:hAnsi="Calibri" w:cs="Calibri"/>
          <w:sz w:val="20"/>
          <w:szCs w:val="20"/>
        </w:rPr>
        <w:t>: Tata Consultancy Services.</w:t>
      </w:r>
    </w:p>
    <w:p w:rsidR="0083204D" w:rsidRPr="00C10E32" w:rsidRDefault="0083204D" w:rsidP="0083204D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0"/>
          <w:szCs w:val="20"/>
        </w:rPr>
      </w:pPr>
      <w:r w:rsidRPr="00A674F7">
        <w:rPr>
          <w:rFonts w:ascii="Calibri" w:hAnsi="Calibri" w:cs="Calibri"/>
          <w:b/>
          <w:sz w:val="20"/>
          <w:szCs w:val="20"/>
        </w:rPr>
        <w:t>Duration</w:t>
      </w:r>
      <w:r w:rsidRPr="00C10E32">
        <w:rPr>
          <w:rFonts w:ascii="Calibri" w:hAnsi="Calibri" w:cs="Calibri"/>
          <w:sz w:val="20"/>
          <w:szCs w:val="20"/>
        </w:rPr>
        <w:t>:  5</w:t>
      </w:r>
      <w:r w:rsidRPr="00C10E32">
        <w:rPr>
          <w:rFonts w:ascii="Calibri" w:hAnsi="Calibri" w:cs="Calibri"/>
          <w:sz w:val="20"/>
          <w:szCs w:val="20"/>
          <w:vertAlign w:val="superscript"/>
        </w:rPr>
        <w:t>th</w:t>
      </w:r>
      <w:r w:rsidRPr="00C10E32">
        <w:rPr>
          <w:rFonts w:ascii="Calibri" w:hAnsi="Calibri" w:cs="Calibri"/>
          <w:sz w:val="20"/>
          <w:szCs w:val="20"/>
        </w:rPr>
        <w:t xml:space="preserve"> January 2017 – Present</w:t>
      </w:r>
    </w:p>
    <w:p w:rsidR="0083204D" w:rsidRPr="00C10E32" w:rsidRDefault="003C4B19" w:rsidP="0083204D">
      <w:pPr>
        <w:pStyle w:val="Heading1"/>
        <w:rPr>
          <w:rFonts w:ascii="Calibri" w:hAnsi="Calibri" w:cs="Calibri"/>
          <w:b/>
          <w:sz w:val="20"/>
          <w:szCs w:val="20"/>
        </w:rPr>
      </w:pPr>
      <w:r w:rsidRPr="00C10E32">
        <w:rPr>
          <w:rFonts w:ascii="Calibri" w:hAnsi="Calibri" w:cs="Calibri"/>
          <w:b/>
          <w:sz w:val="20"/>
          <w:szCs w:val="20"/>
        </w:rPr>
        <w:t>project details</w:t>
      </w:r>
    </w:p>
    <w:p w:rsidR="0083204D" w:rsidRPr="00C10E32" w:rsidRDefault="00912A42" w:rsidP="0083204D">
      <w:pPr>
        <w:jc w:val="both"/>
        <w:rPr>
          <w:rFonts w:ascii="Calibri" w:hAnsi="Calibri" w:cs="Calibri"/>
          <w:sz w:val="20"/>
          <w:szCs w:val="20"/>
        </w:rPr>
      </w:pPr>
      <w:r w:rsidRPr="00C10E32">
        <w:rPr>
          <w:rFonts w:ascii="Calibri" w:hAnsi="Calibri" w:cs="Calibri"/>
          <w:sz w:val="20"/>
          <w:szCs w:val="20"/>
        </w:rPr>
        <w:t xml:space="preserve">       </w:t>
      </w:r>
      <w:r w:rsidR="003C4B19" w:rsidRPr="00C10E32">
        <w:rPr>
          <w:rFonts w:ascii="Calibri" w:hAnsi="Calibri" w:cs="Calibri"/>
          <w:sz w:val="20"/>
          <w:szCs w:val="20"/>
        </w:rPr>
        <w:t xml:space="preserve"> </w:t>
      </w:r>
      <w:r w:rsidR="003C4B19" w:rsidRPr="00C10E32">
        <w:rPr>
          <w:rFonts w:ascii="Calibri" w:hAnsi="Calibri" w:cs="Calibri"/>
          <w:b/>
          <w:sz w:val="20"/>
          <w:szCs w:val="20"/>
        </w:rPr>
        <w:t>Client</w:t>
      </w:r>
      <w:r w:rsidR="003C4B19" w:rsidRPr="00C10E32">
        <w:rPr>
          <w:rFonts w:ascii="Calibri" w:hAnsi="Calibri" w:cs="Calibri"/>
          <w:sz w:val="20"/>
          <w:szCs w:val="20"/>
        </w:rPr>
        <w:t xml:space="preserve">: </w:t>
      </w:r>
      <w:r w:rsidR="00511F12" w:rsidRPr="00C10E32">
        <w:rPr>
          <w:rFonts w:ascii="Calibri" w:hAnsi="Calibri" w:cs="Calibri"/>
          <w:sz w:val="20"/>
          <w:szCs w:val="20"/>
        </w:rPr>
        <w:t>Openreach</w:t>
      </w:r>
      <w:r w:rsidR="00E372C6" w:rsidRPr="00C10E32">
        <w:rPr>
          <w:rFonts w:ascii="Calibri" w:hAnsi="Calibri" w:cs="Calibri"/>
          <w:sz w:val="20"/>
          <w:szCs w:val="20"/>
        </w:rPr>
        <w:t>(British Telecom)</w:t>
      </w:r>
    </w:p>
    <w:p w:rsidR="003C4B19" w:rsidRPr="00C10E32" w:rsidRDefault="00912A42" w:rsidP="0083204D">
      <w:pPr>
        <w:jc w:val="both"/>
        <w:rPr>
          <w:rFonts w:ascii="Calibri" w:hAnsi="Calibri" w:cs="Calibri"/>
          <w:sz w:val="20"/>
          <w:szCs w:val="20"/>
        </w:rPr>
      </w:pPr>
      <w:r w:rsidRPr="00C10E32">
        <w:rPr>
          <w:rFonts w:ascii="Calibri" w:hAnsi="Calibri" w:cs="Calibri"/>
          <w:sz w:val="20"/>
          <w:szCs w:val="20"/>
        </w:rPr>
        <w:t xml:space="preserve">      </w:t>
      </w:r>
      <w:r w:rsidR="003C4B19" w:rsidRPr="00C10E32">
        <w:rPr>
          <w:rFonts w:ascii="Calibri" w:hAnsi="Calibri" w:cs="Calibri"/>
          <w:sz w:val="20"/>
          <w:szCs w:val="20"/>
        </w:rPr>
        <w:t xml:space="preserve"> </w:t>
      </w:r>
      <w:r w:rsidRPr="00C10E32">
        <w:rPr>
          <w:rFonts w:ascii="Calibri" w:hAnsi="Calibri" w:cs="Calibri"/>
          <w:sz w:val="20"/>
          <w:szCs w:val="20"/>
        </w:rPr>
        <w:t xml:space="preserve"> </w:t>
      </w:r>
      <w:r w:rsidR="003C4B19" w:rsidRPr="00C10E32">
        <w:rPr>
          <w:rFonts w:ascii="Calibri" w:hAnsi="Calibri" w:cs="Calibri"/>
          <w:b/>
          <w:sz w:val="20"/>
          <w:szCs w:val="20"/>
        </w:rPr>
        <w:t>Roles and Responsibilities</w:t>
      </w:r>
      <w:r w:rsidR="003C4B19" w:rsidRPr="00C10E32">
        <w:rPr>
          <w:rFonts w:ascii="Calibri" w:hAnsi="Calibri" w:cs="Calibri"/>
          <w:sz w:val="20"/>
          <w:szCs w:val="20"/>
        </w:rPr>
        <w:t>:</w:t>
      </w:r>
    </w:p>
    <w:p w:rsidR="003E6884" w:rsidRDefault="00A8125E" w:rsidP="00BC528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</w:pPr>
      <w:r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>Currently working</w:t>
      </w:r>
      <w:r w:rsidR="006A5CBD"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 xml:space="preserve"> on developing applications based on microservice architecture using spring boot.</w:t>
      </w:r>
    </w:p>
    <w:p w:rsidR="003E6884" w:rsidRDefault="001F2944" w:rsidP="00BC528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</w:pPr>
      <w:r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>Developed dialogue services in portal using spring mvc framework</w:t>
      </w:r>
      <w:r w:rsidR="001F2C0A"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 xml:space="preserve"> and JSP</w:t>
      </w:r>
      <w:r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>.</w:t>
      </w:r>
    </w:p>
    <w:p w:rsidR="00F73644" w:rsidRDefault="001F2C0A" w:rsidP="00F7364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</w:pPr>
      <w:r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 xml:space="preserve">Built restful webservices to interact with backend </w:t>
      </w:r>
      <w:r w:rsidR="00F73644"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>components to get user and product related information and show it to the user.</w:t>
      </w:r>
    </w:p>
    <w:p w:rsidR="00470BFA" w:rsidRDefault="00470BFA" w:rsidP="00F7364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</w:pPr>
      <w:r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>Developed java applications based on oops concepts and collections framework.</w:t>
      </w:r>
    </w:p>
    <w:p w:rsidR="00470BFA" w:rsidRPr="00470BFA" w:rsidRDefault="00F73644" w:rsidP="00470BF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</w:pPr>
      <w:r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lastRenderedPageBreak/>
        <w:t>Used agile development methodology of software development.</w:t>
      </w:r>
    </w:p>
    <w:p w:rsidR="00A269AA" w:rsidRPr="00470BFA" w:rsidRDefault="006D3D43" w:rsidP="00470BF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</w:pPr>
      <w:r>
        <w:rPr>
          <w:rFonts w:ascii="Calibri" w:hAnsi="Calibri" w:cs="Calibri"/>
          <w:color w:val="181717"/>
          <w:sz w:val="20"/>
          <w:szCs w:val="20"/>
          <w:shd w:val="clear" w:color="auto" w:fill="FFFFFF"/>
        </w:rPr>
        <w:t>Experience with source/version control using Git and SVN</w:t>
      </w:r>
      <w:r w:rsidR="00470BFA">
        <w:rPr>
          <w:rFonts w:ascii="Calibri" w:hAnsi="Calibri" w:cs="Calibri"/>
          <w:color w:val="181717"/>
          <w:sz w:val="20"/>
          <w:szCs w:val="20"/>
          <w:shd w:val="clear" w:color="auto" w:fill="FFFFFF"/>
        </w:rPr>
        <w:t>.</w:t>
      </w:r>
    </w:p>
    <w:p w:rsidR="00BC528E" w:rsidRPr="006D3D43" w:rsidRDefault="00A269AA" w:rsidP="006D3D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</w:pPr>
      <w:r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>Worked on SSO applications using reverse proxy to intercept client requests.</w:t>
      </w:r>
    </w:p>
    <w:p w:rsidR="003C0CE2" w:rsidRPr="003C0CE2" w:rsidRDefault="003C0CE2" w:rsidP="003C0CE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</w:pPr>
      <w:r w:rsidRPr="003C0CE2"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  <w:t>Working knowledge of UNIX/Linux operating systems</w:t>
      </w:r>
    </w:p>
    <w:p w:rsidR="003E6884" w:rsidRDefault="003C0CE2" w:rsidP="003E688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</w:pPr>
      <w:r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  <w:t xml:space="preserve">Provided E2E </w:t>
      </w:r>
      <w:r w:rsidRPr="003C0CE2"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  <w:t>control support primarily in the UNIX and application server environment</w:t>
      </w:r>
    </w:p>
    <w:p w:rsidR="003C0CE2" w:rsidRPr="003E6884" w:rsidRDefault="003C0CE2" w:rsidP="003E688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</w:pPr>
      <w:r w:rsidRPr="003E6884"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  <w:t>Knowledge of J2EE framework components including JDBC, JMS, and JNDI</w:t>
      </w:r>
    </w:p>
    <w:p w:rsidR="00BC528E" w:rsidRPr="00BC528E" w:rsidRDefault="00BC528E" w:rsidP="00BC528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</w:pPr>
      <w:r w:rsidRPr="00BC528E"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>Installed, configured and administered Apache HTTP 2.0</w:t>
      </w:r>
    </w:p>
    <w:p w:rsidR="00BC528E" w:rsidRDefault="00BC528E" w:rsidP="00BC528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</w:pPr>
      <w:r w:rsidRPr="00BC528E"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>Created, configured and maintained Weblogic managed servers and server clusters.</w:t>
      </w:r>
    </w:p>
    <w:p w:rsidR="00460066" w:rsidRPr="00460066" w:rsidRDefault="00460066" w:rsidP="0046006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pacing w:val="0"/>
          <w:sz w:val="20"/>
          <w:szCs w:val="20"/>
          <w:lang w:val="en-IN" w:eastAsia="en-IN"/>
        </w:rPr>
      </w:pPr>
      <w:r w:rsidRPr="00460066">
        <w:rPr>
          <w:rFonts w:ascii="Calibri" w:hAnsi="Calibri" w:cs="Calibri"/>
          <w:spacing w:val="0"/>
          <w:sz w:val="20"/>
          <w:szCs w:val="20"/>
          <w:lang w:val="en-IN" w:eastAsia="en-IN"/>
        </w:rPr>
        <w:t>Experience in configuring </w:t>
      </w:r>
      <w:r w:rsidRPr="00460066">
        <w:rPr>
          <w:rFonts w:ascii="Calibri" w:hAnsi="Calibri" w:cs="Calibri"/>
          <w:bCs/>
          <w:color w:val="000000"/>
          <w:spacing w:val="0"/>
          <w:sz w:val="20"/>
          <w:szCs w:val="20"/>
          <w:lang w:val="en-IN" w:eastAsia="en-IN"/>
        </w:rPr>
        <w:t>Node Manager</w:t>
      </w:r>
      <w:r w:rsidRPr="00460066">
        <w:rPr>
          <w:rFonts w:ascii="Calibri" w:hAnsi="Calibri" w:cs="Calibri"/>
          <w:spacing w:val="0"/>
          <w:sz w:val="20"/>
          <w:szCs w:val="20"/>
          <w:lang w:val="en-IN" w:eastAsia="en-IN"/>
        </w:rPr>
        <w:t> to start and stop man</w:t>
      </w:r>
      <w:r>
        <w:rPr>
          <w:rFonts w:ascii="Calibri" w:hAnsi="Calibri" w:cs="Calibri"/>
          <w:spacing w:val="0"/>
          <w:sz w:val="20"/>
          <w:szCs w:val="20"/>
          <w:lang w:val="en-IN" w:eastAsia="en-IN"/>
        </w:rPr>
        <w:t>aged servers from admin console.</w:t>
      </w:r>
    </w:p>
    <w:p w:rsidR="00BC528E" w:rsidRDefault="00BC528E" w:rsidP="00BC528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</w:pPr>
      <w:r w:rsidRPr="00BC528E">
        <w:rPr>
          <w:rFonts w:ascii="Calibri" w:hAnsi="Calibri" w:cs="Calibri"/>
          <w:color w:val="181717"/>
          <w:spacing w:val="0"/>
          <w:sz w:val="20"/>
          <w:szCs w:val="20"/>
          <w:lang w:val="en-IN" w:eastAsia="en-IN"/>
        </w:rPr>
        <w:t>Deployed and maintained web, Java, and enterprise applications.</w:t>
      </w:r>
    </w:p>
    <w:p w:rsidR="00C5359C" w:rsidRPr="00E95841" w:rsidRDefault="00C5359C" w:rsidP="00741F4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</w:pPr>
      <w:r w:rsidRPr="00C5359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Configured JDBC Connection pools, data sources using Oracle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:rsidR="00E95841" w:rsidRPr="00E95841" w:rsidRDefault="00E95841" w:rsidP="00741F4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</w:pPr>
      <w:r w:rsidRPr="00E95841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Configured JMS Servers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and message queues in W</w:t>
      </w:r>
      <w:r w:rsidRPr="00E95841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eblogic.</w:t>
      </w:r>
    </w:p>
    <w:p w:rsidR="00BB449A" w:rsidRDefault="00BB449A" w:rsidP="007D1D6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pacing w:val="0"/>
          <w:sz w:val="20"/>
          <w:szCs w:val="20"/>
          <w:lang w:val="en-IN" w:eastAsia="en-IN"/>
        </w:rPr>
      </w:pPr>
      <w:r>
        <w:rPr>
          <w:rFonts w:ascii="Calibri" w:hAnsi="Calibri" w:cs="Calibri"/>
          <w:spacing w:val="0"/>
          <w:sz w:val="20"/>
          <w:szCs w:val="20"/>
          <w:lang w:val="en-IN" w:eastAsia="en-IN"/>
        </w:rPr>
        <w:t xml:space="preserve">Worked on JIRA related tasks for </w:t>
      </w:r>
      <w:r w:rsidR="004963B8">
        <w:rPr>
          <w:rFonts w:ascii="Calibri" w:hAnsi="Calibri" w:cs="Calibri"/>
          <w:spacing w:val="0"/>
          <w:sz w:val="20"/>
          <w:szCs w:val="20"/>
          <w:lang w:val="en-IN" w:eastAsia="en-IN"/>
        </w:rPr>
        <w:t>developing and providing fixes to the issues.</w:t>
      </w:r>
      <w:bookmarkStart w:id="0" w:name="_GoBack"/>
      <w:bookmarkEnd w:id="0"/>
    </w:p>
    <w:p w:rsidR="00873CFA" w:rsidRDefault="00D50AFA" w:rsidP="00D50AF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</w:pPr>
      <w:r>
        <w:rPr>
          <w:rFonts w:ascii="Calibri" w:hAnsi="Calibri" w:cs="Calibri"/>
          <w:color w:val="181717"/>
          <w:sz w:val="20"/>
          <w:szCs w:val="20"/>
          <w:shd w:val="clear" w:color="auto" w:fill="FFFFFF"/>
        </w:rPr>
        <w:t>Worked on routing and connectivity related issues from source to destination server</w:t>
      </w:r>
      <w:r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  <w:t>.</w:t>
      </w:r>
    </w:p>
    <w:p w:rsidR="00D50AFA" w:rsidRDefault="00D50AFA" w:rsidP="00D50AF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</w:pPr>
      <w:r>
        <w:rPr>
          <w:rFonts w:ascii="Calibri" w:hAnsi="Calibri" w:cs="Calibri"/>
          <w:color w:val="181717"/>
          <w:sz w:val="20"/>
          <w:szCs w:val="20"/>
          <w:shd w:val="clear" w:color="auto" w:fill="FFFFFF"/>
        </w:rPr>
        <w:t>Worked on creating nas mount points</w:t>
      </w:r>
      <w:r>
        <w:rPr>
          <w:rFonts w:ascii="Calibri" w:hAnsi="Calibri" w:cs="Calibri"/>
          <w:color w:val="000000"/>
          <w:spacing w:val="0"/>
          <w:sz w:val="20"/>
          <w:szCs w:val="20"/>
          <w:lang w:val="en-IN" w:eastAsia="en-IN"/>
        </w:rPr>
        <w:t xml:space="preserve"> from nas server to application and webserver.</w:t>
      </w:r>
    </w:p>
    <w:p w:rsidR="003C4B19" w:rsidRPr="00C10E32" w:rsidRDefault="003C4B19" w:rsidP="0083204D">
      <w:pPr>
        <w:jc w:val="both"/>
        <w:rPr>
          <w:rFonts w:ascii="Calibri" w:hAnsi="Calibri" w:cs="Calibri"/>
          <w:sz w:val="20"/>
          <w:szCs w:val="20"/>
        </w:rPr>
      </w:pPr>
    </w:p>
    <w:p w:rsidR="00300698" w:rsidRPr="00C10E32" w:rsidRDefault="00D256A1" w:rsidP="00300698">
      <w:pPr>
        <w:pStyle w:val="Heading1"/>
        <w:rPr>
          <w:rFonts w:ascii="Calibri" w:hAnsi="Calibri" w:cs="Calibri"/>
          <w:sz w:val="20"/>
          <w:szCs w:val="20"/>
        </w:rPr>
      </w:pPr>
      <w:sdt>
        <w:sdtPr>
          <w:rPr>
            <w:rFonts w:ascii="Calibri" w:hAnsi="Calibri" w:cs="Calibri"/>
            <w:sz w:val="20"/>
            <w:szCs w:val="20"/>
          </w:rPr>
          <w:alias w:val="Education:"/>
          <w:tag w:val="Education:"/>
          <w:id w:val="1516970808"/>
          <w:placeholder>
            <w:docPart w:val="319EF18AC87F420AB09BF54C81FF855B"/>
          </w:placeholder>
          <w:temporary/>
          <w:showingPlcHdr/>
        </w:sdtPr>
        <w:sdtEndPr/>
        <w:sdtContent>
          <w:r w:rsidR="00300698" w:rsidRPr="00C10E32">
            <w:rPr>
              <w:rFonts w:ascii="Calibri" w:hAnsi="Calibri" w:cs="Calibri"/>
              <w:b/>
              <w:sz w:val="20"/>
              <w:szCs w:val="20"/>
            </w:rPr>
            <w:t>Education</w:t>
          </w:r>
        </w:sdtContent>
      </w:sdt>
    </w:p>
    <w:p w:rsidR="00A20761" w:rsidRPr="00C10E32" w:rsidRDefault="00F77462" w:rsidP="00A20761">
      <w:pPr>
        <w:pStyle w:val="ListParagraph"/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r w:rsidRPr="00C10E32">
        <w:rPr>
          <w:rFonts w:ascii="Calibri" w:hAnsi="Calibri" w:cs="Calibri"/>
          <w:sz w:val="20"/>
          <w:szCs w:val="20"/>
        </w:rPr>
        <w:t xml:space="preserve">Pursued </w:t>
      </w:r>
      <w:r w:rsidR="00A20761" w:rsidRPr="00C10E32">
        <w:rPr>
          <w:rFonts w:ascii="Calibri" w:hAnsi="Calibri" w:cs="Calibri"/>
          <w:sz w:val="20"/>
          <w:szCs w:val="20"/>
        </w:rPr>
        <w:t>B. Tech (</w:t>
      </w:r>
      <w:r w:rsidR="00E44EA9" w:rsidRPr="00C10E32">
        <w:rPr>
          <w:rFonts w:ascii="Calibri" w:hAnsi="Calibri" w:cs="Calibri"/>
          <w:sz w:val="20"/>
          <w:szCs w:val="20"/>
        </w:rPr>
        <w:t xml:space="preserve">Computers Science </w:t>
      </w:r>
      <w:r w:rsidR="00924A23" w:rsidRPr="00C10E32">
        <w:rPr>
          <w:rFonts w:ascii="Calibri" w:hAnsi="Calibri" w:cs="Calibri"/>
          <w:sz w:val="20"/>
          <w:szCs w:val="20"/>
        </w:rPr>
        <w:t>Engineering</w:t>
      </w:r>
      <w:r w:rsidR="00781C02" w:rsidRPr="00C10E32">
        <w:rPr>
          <w:rFonts w:ascii="Calibri" w:hAnsi="Calibri" w:cs="Calibri"/>
          <w:sz w:val="20"/>
          <w:szCs w:val="20"/>
        </w:rPr>
        <w:t>) with a Percentage of 73</w:t>
      </w:r>
      <w:r w:rsidR="00A20761" w:rsidRPr="00C10E32">
        <w:rPr>
          <w:rFonts w:ascii="Calibri" w:hAnsi="Calibri" w:cs="Calibri"/>
          <w:sz w:val="20"/>
          <w:szCs w:val="20"/>
        </w:rPr>
        <w:t xml:space="preserve"> </w:t>
      </w:r>
      <w:r w:rsidR="00781C02" w:rsidRPr="00C10E32">
        <w:rPr>
          <w:rFonts w:ascii="Calibri" w:hAnsi="Calibri" w:cs="Calibri"/>
          <w:sz w:val="20"/>
          <w:szCs w:val="20"/>
        </w:rPr>
        <w:t xml:space="preserve">from Vignan </w:t>
      </w:r>
      <w:r w:rsidR="00A20761" w:rsidRPr="00C10E32">
        <w:rPr>
          <w:rFonts w:ascii="Calibri" w:hAnsi="Calibri" w:cs="Calibri"/>
          <w:sz w:val="20"/>
          <w:szCs w:val="20"/>
        </w:rPr>
        <w:t>University.</w:t>
      </w:r>
    </w:p>
    <w:p w:rsidR="00A20761" w:rsidRPr="00C10E32" w:rsidRDefault="00F77462" w:rsidP="00A20761">
      <w:pPr>
        <w:pStyle w:val="ListParagraph"/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r w:rsidRPr="00C10E32">
        <w:rPr>
          <w:rFonts w:ascii="Calibri" w:hAnsi="Calibri" w:cs="Calibri"/>
          <w:sz w:val="20"/>
          <w:szCs w:val="20"/>
        </w:rPr>
        <w:t xml:space="preserve">Completed </w:t>
      </w:r>
      <w:r w:rsidR="00A20761" w:rsidRPr="00C10E32">
        <w:rPr>
          <w:rFonts w:ascii="Calibri" w:hAnsi="Calibri" w:cs="Calibri"/>
          <w:sz w:val="20"/>
          <w:szCs w:val="20"/>
        </w:rPr>
        <w:t>Interm</w:t>
      </w:r>
      <w:r w:rsidR="00E44EA9" w:rsidRPr="00C10E32">
        <w:rPr>
          <w:rFonts w:ascii="Calibri" w:hAnsi="Calibri" w:cs="Calibri"/>
          <w:sz w:val="20"/>
          <w:szCs w:val="20"/>
        </w:rPr>
        <w:t>ediate with an Aggregate of 89</w:t>
      </w:r>
      <w:r w:rsidR="00A20761" w:rsidRPr="00C10E32">
        <w:rPr>
          <w:rFonts w:ascii="Calibri" w:hAnsi="Calibri" w:cs="Calibri"/>
          <w:sz w:val="20"/>
          <w:szCs w:val="20"/>
        </w:rPr>
        <w:t>% from Sri Chaitanya.</w:t>
      </w:r>
    </w:p>
    <w:p w:rsidR="00300698" w:rsidRPr="00C10E32" w:rsidRDefault="00F77462" w:rsidP="00A20761">
      <w:pPr>
        <w:pStyle w:val="ListParagraph"/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r w:rsidRPr="00C10E32">
        <w:rPr>
          <w:rFonts w:ascii="Calibri" w:hAnsi="Calibri" w:cs="Calibri"/>
          <w:sz w:val="20"/>
          <w:szCs w:val="20"/>
        </w:rPr>
        <w:t xml:space="preserve">Completed </w:t>
      </w:r>
      <w:r w:rsidR="00E44EA9" w:rsidRPr="00C10E32">
        <w:rPr>
          <w:rFonts w:ascii="Calibri" w:hAnsi="Calibri" w:cs="Calibri"/>
          <w:sz w:val="20"/>
          <w:szCs w:val="20"/>
        </w:rPr>
        <w:t>SSC with an Aggregate of 75</w:t>
      </w:r>
      <w:r w:rsidR="00A20761" w:rsidRPr="00C10E32">
        <w:rPr>
          <w:rFonts w:ascii="Calibri" w:hAnsi="Calibri" w:cs="Calibri"/>
          <w:sz w:val="20"/>
          <w:szCs w:val="20"/>
        </w:rPr>
        <w:t xml:space="preserve">% from </w:t>
      </w:r>
      <w:r w:rsidR="00C12EA2" w:rsidRPr="00C10E32">
        <w:rPr>
          <w:rFonts w:ascii="Calibri" w:hAnsi="Calibri" w:cs="Calibri"/>
          <w:sz w:val="20"/>
          <w:szCs w:val="20"/>
        </w:rPr>
        <w:t xml:space="preserve">bhashyam public </w:t>
      </w:r>
      <w:r w:rsidR="00924A23" w:rsidRPr="00C10E32">
        <w:rPr>
          <w:rFonts w:ascii="Calibri" w:hAnsi="Calibri" w:cs="Calibri"/>
          <w:sz w:val="20"/>
          <w:szCs w:val="20"/>
        </w:rPr>
        <w:t>School</w:t>
      </w:r>
      <w:r w:rsidR="00A20761" w:rsidRPr="00C10E32">
        <w:rPr>
          <w:rFonts w:ascii="Calibri" w:hAnsi="Calibri" w:cs="Calibri"/>
          <w:sz w:val="20"/>
          <w:szCs w:val="20"/>
        </w:rPr>
        <w:t>.</w:t>
      </w:r>
    </w:p>
    <w:p w:rsidR="00497664" w:rsidRPr="00C10E32" w:rsidRDefault="00497664" w:rsidP="00497664">
      <w:pPr>
        <w:pStyle w:val="Heading1"/>
        <w:rPr>
          <w:rFonts w:ascii="Calibri" w:hAnsi="Calibri" w:cs="Calibri"/>
          <w:b/>
          <w:sz w:val="20"/>
          <w:szCs w:val="20"/>
        </w:rPr>
      </w:pPr>
      <w:r w:rsidRPr="00C10E32">
        <w:rPr>
          <w:rFonts w:ascii="Calibri" w:hAnsi="Calibri" w:cs="Calibri"/>
          <w:b/>
          <w:sz w:val="20"/>
          <w:szCs w:val="20"/>
        </w:rPr>
        <w:t>Personal Details</w:t>
      </w:r>
    </w:p>
    <w:p w:rsidR="00497664" w:rsidRPr="00C10E32" w:rsidRDefault="00497664" w:rsidP="00497664">
      <w:pPr>
        <w:pStyle w:val="ListParagraph"/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C10E32">
        <w:rPr>
          <w:rFonts w:ascii="Calibri" w:hAnsi="Calibri" w:cs="Calibri"/>
          <w:sz w:val="20"/>
          <w:szCs w:val="20"/>
        </w:rPr>
        <w:t xml:space="preserve">Date Of Birth: </w:t>
      </w:r>
      <w:r w:rsidR="006846BA" w:rsidRPr="00C10E32">
        <w:rPr>
          <w:rFonts w:ascii="Calibri" w:hAnsi="Calibri" w:cs="Calibri"/>
          <w:sz w:val="20"/>
          <w:szCs w:val="20"/>
        </w:rPr>
        <w:t>01</w:t>
      </w:r>
      <w:r w:rsidR="006846BA" w:rsidRPr="00C10E32">
        <w:rPr>
          <w:rFonts w:ascii="Calibri" w:hAnsi="Calibri" w:cs="Calibri"/>
          <w:sz w:val="20"/>
          <w:szCs w:val="20"/>
          <w:vertAlign w:val="superscript"/>
        </w:rPr>
        <w:t>st</w:t>
      </w:r>
      <w:r w:rsidR="006846BA" w:rsidRPr="00C10E32">
        <w:rPr>
          <w:rFonts w:ascii="Calibri" w:hAnsi="Calibri" w:cs="Calibri"/>
          <w:sz w:val="20"/>
          <w:szCs w:val="20"/>
        </w:rPr>
        <w:t xml:space="preserve"> July</w:t>
      </w:r>
      <w:r w:rsidRPr="00C10E32">
        <w:rPr>
          <w:rFonts w:ascii="Calibri" w:hAnsi="Calibri" w:cs="Calibri"/>
          <w:sz w:val="20"/>
          <w:szCs w:val="20"/>
        </w:rPr>
        <w:t>,1994</w:t>
      </w:r>
    </w:p>
    <w:p w:rsidR="00497664" w:rsidRPr="00C10E32" w:rsidRDefault="00497664" w:rsidP="00497664">
      <w:pPr>
        <w:pStyle w:val="ListParagraph"/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C10E32">
        <w:rPr>
          <w:rFonts w:ascii="Calibri" w:hAnsi="Calibri" w:cs="Calibri"/>
          <w:sz w:val="20"/>
          <w:szCs w:val="20"/>
        </w:rPr>
        <w:t xml:space="preserve">Languages Known: English, </w:t>
      </w:r>
      <w:r w:rsidR="00F672B8" w:rsidRPr="00C10E32">
        <w:rPr>
          <w:rFonts w:ascii="Calibri" w:hAnsi="Calibri" w:cs="Calibri"/>
          <w:sz w:val="20"/>
          <w:szCs w:val="20"/>
        </w:rPr>
        <w:t xml:space="preserve">Hindi and </w:t>
      </w:r>
      <w:r w:rsidRPr="00C10E32">
        <w:rPr>
          <w:rFonts w:ascii="Calibri" w:hAnsi="Calibri" w:cs="Calibri"/>
          <w:sz w:val="20"/>
          <w:szCs w:val="20"/>
        </w:rPr>
        <w:t>Telugu.</w:t>
      </w:r>
    </w:p>
    <w:p w:rsidR="00497664" w:rsidRPr="00C10E32" w:rsidRDefault="00497664" w:rsidP="00497664">
      <w:pPr>
        <w:pStyle w:val="ListParagraph"/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C10E32">
        <w:rPr>
          <w:rFonts w:ascii="Calibri" w:hAnsi="Calibri" w:cs="Calibri"/>
          <w:sz w:val="20"/>
          <w:szCs w:val="20"/>
        </w:rPr>
        <w:t xml:space="preserve">Present Address: </w:t>
      </w:r>
      <w:r w:rsidR="009217B2">
        <w:rPr>
          <w:rFonts w:ascii="Calibri" w:hAnsi="Calibri" w:cs="Calibri"/>
          <w:sz w:val="20"/>
          <w:szCs w:val="20"/>
        </w:rPr>
        <w:t>4-24-31</w:t>
      </w:r>
      <w:r w:rsidR="00CF3E17">
        <w:rPr>
          <w:rFonts w:ascii="Calibri" w:hAnsi="Calibri" w:cs="Calibri"/>
          <w:sz w:val="20"/>
          <w:szCs w:val="20"/>
        </w:rPr>
        <w:t>, FlatNo</w:t>
      </w:r>
      <w:r w:rsidR="009217B2">
        <w:rPr>
          <w:rFonts w:ascii="Calibri" w:hAnsi="Calibri" w:cs="Calibri"/>
          <w:sz w:val="20"/>
          <w:szCs w:val="20"/>
        </w:rPr>
        <w:t>-203,</w:t>
      </w:r>
      <w:r w:rsidR="00CF3E17">
        <w:rPr>
          <w:rFonts w:ascii="Calibri" w:hAnsi="Calibri" w:cs="Calibri"/>
          <w:sz w:val="20"/>
          <w:szCs w:val="20"/>
        </w:rPr>
        <w:t xml:space="preserve"> </w:t>
      </w:r>
      <w:r w:rsidR="009217B2">
        <w:rPr>
          <w:rFonts w:ascii="Calibri" w:hAnsi="Calibri" w:cs="Calibri"/>
          <w:sz w:val="20"/>
          <w:szCs w:val="20"/>
        </w:rPr>
        <w:t>Sri Balaji Residency,</w:t>
      </w:r>
      <w:r w:rsidR="00CF3E17">
        <w:rPr>
          <w:rFonts w:ascii="Calibri" w:hAnsi="Calibri" w:cs="Calibri"/>
          <w:sz w:val="20"/>
          <w:szCs w:val="20"/>
        </w:rPr>
        <w:t xml:space="preserve"> </w:t>
      </w:r>
      <w:r w:rsidR="009217B2">
        <w:rPr>
          <w:rFonts w:ascii="Calibri" w:hAnsi="Calibri" w:cs="Calibri"/>
          <w:sz w:val="20"/>
          <w:szCs w:val="20"/>
        </w:rPr>
        <w:t>8</w:t>
      </w:r>
      <w:r w:rsidR="009217B2" w:rsidRPr="009217B2">
        <w:rPr>
          <w:rFonts w:ascii="Calibri" w:hAnsi="Calibri" w:cs="Calibri"/>
          <w:sz w:val="20"/>
          <w:szCs w:val="20"/>
          <w:vertAlign w:val="superscript"/>
        </w:rPr>
        <w:t>th</w:t>
      </w:r>
      <w:r w:rsidR="009217B2">
        <w:rPr>
          <w:rFonts w:ascii="Calibri" w:hAnsi="Calibri" w:cs="Calibri"/>
          <w:sz w:val="20"/>
          <w:szCs w:val="20"/>
        </w:rPr>
        <w:t xml:space="preserve"> Lane, Muthyalareddy Nagar,</w:t>
      </w:r>
      <w:r w:rsidR="00CF3E17">
        <w:rPr>
          <w:rFonts w:ascii="Calibri" w:hAnsi="Calibri" w:cs="Calibri"/>
          <w:sz w:val="20"/>
          <w:szCs w:val="20"/>
        </w:rPr>
        <w:t xml:space="preserve"> </w:t>
      </w:r>
      <w:r w:rsidR="009217B2">
        <w:rPr>
          <w:rFonts w:ascii="Calibri" w:hAnsi="Calibri" w:cs="Calibri"/>
          <w:sz w:val="20"/>
          <w:szCs w:val="20"/>
        </w:rPr>
        <w:t>Guntur,</w:t>
      </w:r>
      <w:r w:rsidR="00CF3E17">
        <w:rPr>
          <w:rFonts w:ascii="Calibri" w:hAnsi="Calibri" w:cs="Calibri"/>
          <w:sz w:val="20"/>
          <w:szCs w:val="20"/>
        </w:rPr>
        <w:t xml:space="preserve"> </w:t>
      </w:r>
      <w:r w:rsidR="009217B2">
        <w:rPr>
          <w:rFonts w:ascii="Calibri" w:hAnsi="Calibri" w:cs="Calibri"/>
          <w:sz w:val="20"/>
          <w:szCs w:val="20"/>
        </w:rPr>
        <w:t>522007.</w:t>
      </w:r>
    </w:p>
    <w:p w:rsidR="00497664" w:rsidRPr="00BE5238" w:rsidRDefault="00497664" w:rsidP="00F77462">
      <w:pPr>
        <w:pStyle w:val="ListParagraph"/>
        <w:numPr>
          <w:ilvl w:val="0"/>
          <w:numId w:val="0"/>
        </w:numPr>
        <w:ind w:left="720"/>
        <w:rPr>
          <w:rFonts w:ascii="Calibri" w:hAnsi="Calibri" w:cs="Calibri"/>
          <w:sz w:val="18"/>
        </w:rPr>
      </w:pPr>
    </w:p>
    <w:p w:rsidR="00497664" w:rsidRPr="00BE5238" w:rsidRDefault="00497664" w:rsidP="00497664">
      <w:pPr>
        <w:rPr>
          <w:rFonts w:ascii="Calibri" w:hAnsi="Calibri" w:cs="Calibri"/>
          <w:sz w:val="18"/>
        </w:rPr>
      </w:pPr>
    </w:p>
    <w:p w:rsidR="00497664" w:rsidRPr="00BE5238" w:rsidRDefault="00497664" w:rsidP="00497664">
      <w:pPr>
        <w:rPr>
          <w:rFonts w:ascii="Calibri" w:hAnsi="Calibri" w:cs="Calibri"/>
          <w:sz w:val="18"/>
        </w:rPr>
      </w:pPr>
    </w:p>
    <w:sectPr w:rsidR="00497664" w:rsidRPr="00BE5238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6A1" w:rsidRDefault="00D256A1" w:rsidP="00580C51">
      <w:pPr>
        <w:spacing w:before="0" w:after="0" w:line="240" w:lineRule="auto"/>
      </w:pPr>
      <w:r>
        <w:separator/>
      </w:r>
    </w:p>
  </w:endnote>
  <w:endnote w:type="continuationSeparator" w:id="0">
    <w:p w:rsidR="00D256A1" w:rsidRDefault="00D256A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6A1" w:rsidRDefault="00D256A1" w:rsidP="00580C51">
      <w:pPr>
        <w:spacing w:before="0" w:after="0" w:line="240" w:lineRule="auto"/>
      </w:pPr>
      <w:r>
        <w:separator/>
      </w:r>
    </w:p>
  </w:footnote>
  <w:footnote w:type="continuationSeparator" w:id="0">
    <w:p w:rsidR="00D256A1" w:rsidRDefault="00D256A1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92E3D"/>
    <w:multiLevelType w:val="multilevel"/>
    <w:tmpl w:val="094A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0BF14BEB"/>
    <w:multiLevelType w:val="multilevel"/>
    <w:tmpl w:val="7B5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201E3E"/>
    <w:multiLevelType w:val="multilevel"/>
    <w:tmpl w:val="DD5C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1CF5206D"/>
    <w:multiLevelType w:val="hybridMultilevel"/>
    <w:tmpl w:val="38E6395E"/>
    <w:lvl w:ilvl="0" w:tplc="4B7C5366">
      <w:numFmt w:val="bullet"/>
      <w:lvlText w:val=""/>
      <w:lvlJc w:val="left"/>
      <w:pPr>
        <w:ind w:left="49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7480680">
      <w:numFmt w:val="bullet"/>
      <w:lvlText w:val="•"/>
      <w:lvlJc w:val="left"/>
      <w:pPr>
        <w:ind w:left="1524" w:hanging="360"/>
      </w:pPr>
      <w:rPr>
        <w:lang w:val="en-US" w:eastAsia="en-US" w:bidi="ar-SA"/>
      </w:rPr>
    </w:lvl>
    <w:lvl w:ilvl="2" w:tplc="B3F44E5E">
      <w:numFmt w:val="bullet"/>
      <w:lvlText w:val="•"/>
      <w:lvlJc w:val="left"/>
      <w:pPr>
        <w:ind w:left="2549" w:hanging="360"/>
      </w:pPr>
      <w:rPr>
        <w:lang w:val="en-US" w:eastAsia="en-US" w:bidi="ar-SA"/>
      </w:rPr>
    </w:lvl>
    <w:lvl w:ilvl="3" w:tplc="C46A87DA">
      <w:numFmt w:val="bullet"/>
      <w:lvlText w:val="•"/>
      <w:lvlJc w:val="left"/>
      <w:pPr>
        <w:ind w:left="3574" w:hanging="360"/>
      </w:pPr>
      <w:rPr>
        <w:lang w:val="en-US" w:eastAsia="en-US" w:bidi="ar-SA"/>
      </w:rPr>
    </w:lvl>
    <w:lvl w:ilvl="4" w:tplc="2FA0600E">
      <w:numFmt w:val="bullet"/>
      <w:lvlText w:val="•"/>
      <w:lvlJc w:val="left"/>
      <w:pPr>
        <w:ind w:left="4599" w:hanging="360"/>
      </w:pPr>
      <w:rPr>
        <w:lang w:val="en-US" w:eastAsia="en-US" w:bidi="ar-SA"/>
      </w:rPr>
    </w:lvl>
    <w:lvl w:ilvl="5" w:tplc="529A6BC4">
      <w:numFmt w:val="bullet"/>
      <w:lvlText w:val="•"/>
      <w:lvlJc w:val="left"/>
      <w:pPr>
        <w:ind w:left="5624" w:hanging="360"/>
      </w:pPr>
      <w:rPr>
        <w:lang w:val="en-US" w:eastAsia="en-US" w:bidi="ar-SA"/>
      </w:rPr>
    </w:lvl>
    <w:lvl w:ilvl="6" w:tplc="A0A0A7B6">
      <w:numFmt w:val="bullet"/>
      <w:lvlText w:val="•"/>
      <w:lvlJc w:val="left"/>
      <w:pPr>
        <w:ind w:left="6649" w:hanging="360"/>
      </w:pPr>
      <w:rPr>
        <w:lang w:val="en-US" w:eastAsia="en-US" w:bidi="ar-SA"/>
      </w:rPr>
    </w:lvl>
    <w:lvl w:ilvl="7" w:tplc="5CCC57A6">
      <w:numFmt w:val="bullet"/>
      <w:lvlText w:val="•"/>
      <w:lvlJc w:val="left"/>
      <w:pPr>
        <w:ind w:left="7674" w:hanging="360"/>
      </w:pPr>
      <w:rPr>
        <w:lang w:val="en-US" w:eastAsia="en-US" w:bidi="ar-SA"/>
      </w:rPr>
    </w:lvl>
    <w:lvl w:ilvl="8" w:tplc="16449CBE">
      <w:numFmt w:val="bullet"/>
      <w:lvlText w:val="•"/>
      <w:lvlJc w:val="left"/>
      <w:pPr>
        <w:ind w:left="8699" w:hanging="360"/>
      </w:pPr>
      <w:rPr>
        <w:lang w:val="en-US" w:eastAsia="en-US" w:bidi="ar-SA"/>
      </w:rPr>
    </w:lvl>
  </w:abstractNum>
  <w:abstractNum w:abstractNumId="16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F457F2"/>
    <w:multiLevelType w:val="multilevel"/>
    <w:tmpl w:val="3D0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B1581E"/>
    <w:multiLevelType w:val="multilevel"/>
    <w:tmpl w:val="8362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E715D6F"/>
    <w:multiLevelType w:val="hybridMultilevel"/>
    <w:tmpl w:val="47F4E0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E8300AB"/>
    <w:multiLevelType w:val="hybridMultilevel"/>
    <w:tmpl w:val="89D2E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E3042"/>
    <w:multiLevelType w:val="multilevel"/>
    <w:tmpl w:val="3B0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34F2769"/>
    <w:multiLevelType w:val="hybridMultilevel"/>
    <w:tmpl w:val="44F01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753DF2"/>
    <w:multiLevelType w:val="multilevel"/>
    <w:tmpl w:val="53E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4247C6A"/>
    <w:multiLevelType w:val="multilevel"/>
    <w:tmpl w:val="95C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85A0385"/>
    <w:multiLevelType w:val="multilevel"/>
    <w:tmpl w:val="6B08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DF10A54"/>
    <w:multiLevelType w:val="hybridMultilevel"/>
    <w:tmpl w:val="F176FF0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41506B10"/>
    <w:multiLevelType w:val="multilevel"/>
    <w:tmpl w:val="3788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A13657"/>
    <w:multiLevelType w:val="hybridMultilevel"/>
    <w:tmpl w:val="D6121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2FE96">
      <w:start w:val="2012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E5558F"/>
    <w:multiLevelType w:val="multilevel"/>
    <w:tmpl w:val="1B28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004A2A"/>
    <w:multiLevelType w:val="hybridMultilevel"/>
    <w:tmpl w:val="BEDED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2E4AFE"/>
    <w:multiLevelType w:val="multilevel"/>
    <w:tmpl w:val="6336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7522112"/>
    <w:multiLevelType w:val="multilevel"/>
    <w:tmpl w:val="BAF4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684F4E"/>
    <w:multiLevelType w:val="multilevel"/>
    <w:tmpl w:val="556A5C0E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  <w:sz w:val="20"/>
      </w:rPr>
    </w:lvl>
  </w:abstractNum>
  <w:abstractNum w:abstractNumId="3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>
    <w:nsid w:val="738A36BC"/>
    <w:multiLevelType w:val="multilevel"/>
    <w:tmpl w:val="EC1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39207DA"/>
    <w:multiLevelType w:val="hybridMultilevel"/>
    <w:tmpl w:val="6946FC6A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9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40">
    <w:nsid w:val="7A4620D9"/>
    <w:multiLevelType w:val="hybridMultilevel"/>
    <w:tmpl w:val="7F324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5D2453"/>
    <w:multiLevelType w:val="hybridMultilevel"/>
    <w:tmpl w:val="5F00DD84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3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9"/>
  </w:num>
  <w:num w:numId="3">
    <w:abstractNumId w:val="11"/>
  </w:num>
  <w:num w:numId="4">
    <w:abstractNumId w:val="14"/>
  </w:num>
  <w:num w:numId="5">
    <w:abstractNumId w:val="16"/>
  </w:num>
  <w:num w:numId="6">
    <w:abstractNumId w:val="36"/>
  </w:num>
  <w:num w:numId="7">
    <w:abstractNumId w:val="3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41"/>
  </w:num>
  <w:num w:numId="19">
    <w:abstractNumId w:val="43"/>
  </w:num>
  <w:num w:numId="20">
    <w:abstractNumId w:val="21"/>
  </w:num>
  <w:num w:numId="21">
    <w:abstractNumId w:val="42"/>
  </w:num>
  <w:num w:numId="22">
    <w:abstractNumId w:val="29"/>
  </w:num>
  <w:num w:numId="23">
    <w:abstractNumId w:val="40"/>
  </w:num>
  <w:num w:numId="24">
    <w:abstractNumId w:val="38"/>
  </w:num>
  <w:num w:numId="25">
    <w:abstractNumId w:val="20"/>
  </w:num>
  <w:num w:numId="26">
    <w:abstractNumId w:val="23"/>
  </w:num>
  <w:num w:numId="27">
    <w:abstractNumId w:val="31"/>
  </w:num>
  <w:num w:numId="28">
    <w:abstractNumId w:val="27"/>
  </w:num>
  <w:num w:numId="29">
    <w:abstractNumId w:val="10"/>
  </w:num>
  <w:num w:numId="30">
    <w:abstractNumId w:val="35"/>
  </w:num>
  <w:num w:numId="31">
    <w:abstractNumId w:val="22"/>
  </w:num>
  <w:num w:numId="32">
    <w:abstractNumId w:val="37"/>
  </w:num>
  <w:num w:numId="33">
    <w:abstractNumId w:val="24"/>
  </w:num>
  <w:num w:numId="34">
    <w:abstractNumId w:val="17"/>
  </w:num>
  <w:num w:numId="35">
    <w:abstractNumId w:val="30"/>
  </w:num>
  <w:num w:numId="36">
    <w:abstractNumId w:val="34"/>
  </w:num>
  <w:num w:numId="37">
    <w:abstractNumId w:val="18"/>
  </w:num>
  <w:num w:numId="38">
    <w:abstractNumId w:val="28"/>
  </w:num>
  <w:num w:numId="39">
    <w:abstractNumId w:val="12"/>
  </w:num>
  <w:num w:numId="40">
    <w:abstractNumId w:val="26"/>
  </w:num>
  <w:num w:numId="41">
    <w:abstractNumId w:val="25"/>
  </w:num>
  <w:num w:numId="42">
    <w:abstractNumId w:val="32"/>
  </w:num>
  <w:num w:numId="43">
    <w:abstractNumId w:val="13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FE"/>
    <w:rsid w:val="000022EB"/>
    <w:rsid w:val="00020BEA"/>
    <w:rsid w:val="000214BD"/>
    <w:rsid w:val="00026C32"/>
    <w:rsid w:val="00033380"/>
    <w:rsid w:val="00034F0A"/>
    <w:rsid w:val="00035159"/>
    <w:rsid w:val="00054F39"/>
    <w:rsid w:val="00061583"/>
    <w:rsid w:val="0006276C"/>
    <w:rsid w:val="0006557F"/>
    <w:rsid w:val="00066A63"/>
    <w:rsid w:val="000701B2"/>
    <w:rsid w:val="00075E73"/>
    <w:rsid w:val="00081583"/>
    <w:rsid w:val="000B0746"/>
    <w:rsid w:val="000B0EE9"/>
    <w:rsid w:val="000D1D0D"/>
    <w:rsid w:val="000F3465"/>
    <w:rsid w:val="0010077D"/>
    <w:rsid w:val="00116379"/>
    <w:rsid w:val="0013567F"/>
    <w:rsid w:val="001365B0"/>
    <w:rsid w:val="0015272F"/>
    <w:rsid w:val="00153078"/>
    <w:rsid w:val="00165BAF"/>
    <w:rsid w:val="00177AA8"/>
    <w:rsid w:val="00191CCB"/>
    <w:rsid w:val="001951B4"/>
    <w:rsid w:val="001A15BB"/>
    <w:rsid w:val="001B427D"/>
    <w:rsid w:val="001B4B27"/>
    <w:rsid w:val="001D6F87"/>
    <w:rsid w:val="001F2944"/>
    <w:rsid w:val="001F2C0A"/>
    <w:rsid w:val="00203595"/>
    <w:rsid w:val="002148EB"/>
    <w:rsid w:val="00237AAF"/>
    <w:rsid w:val="00252AFE"/>
    <w:rsid w:val="0025418C"/>
    <w:rsid w:val="00260D87"/>
    <w:rsid w:val="00264F92"/>
    <w:rsid w:val="002666AA"/>
    <w:rsid w:val="002801AB"/>
    <w:rsid w:val="002832CE"/>
    <w:rsid w:val="002866BF"/>
    <w:rsid w:val="002911C8"/>
    <w:rsid w:val="002A0B18"/>
    <w:rsid w:val="002A61D0"/>
    <w:rsid w:val="002C5876"/>
    <w:rsid w:val="002F4F92"/>
    <w:rsid w:val="002F77E7"/>
    <w:rsid w:val="00300698"/>
    <w:rsid w:val="00301257"/>
    <w:rsid w:val="00306C2A"/>
    <w:rsid w:val="00323AAA"/>
    <w:rsid w:val="00325BCC"/>
    <w:rsid w:val="00333261"/>
    <w:rsid w:val="00337310"/>
    <w:rsid w:val="00346871"/>
    <w:rsid w:val="0035163D"/>
    <w:rsid w:val="00361AFB"/>
    <w:rsid w:val="003626D2"/>
    <w:rsid w:val="00374E86"/>
    <w:rsid w:val="00375877"/>
    <w:rsid w:val="003A212C"/>
    <w:rsid w:val="003A3656"/>
    <w:rsid w:val="003C0CBF"/>
    <w:rsid w:val="003C0CE2"/>
    <w:rsid w:val="003C4B19"/>
    <w:rsid w:val="003D669D"/>
    <w:rsid w:val="003E6884"/>
    <w:rsid w:val="003E7E04"/>
    <w:rsid w:val="003F5303"/>
    <w:rsid w:val="00402563"/>
    <w:rsid w:val="0041118B"/>
    <w:rsid w:val="004462FF"/>
    <w:rsid w:val="00460066"/>
    <w:rsid w:val="00470BFA"/>
    <w:rsid w:val="00473684"/>
    <w:rsid w:val="00477823"/>
    <w:rsid w:val="0048254D"/>
    <w:rsid w:val="00483CB0"/>
    <w:rsid w:val="004963B8"/>
    <w:rsid w:val="00497664"/>
    <w:rsid w:val="004D6619"/>
    <w:rsid w:val="004D6C21"/>
    <w:rsid w:val="00511F12"/>
    <w:rsid w:val="00530F11"/>
    <w:rsid w:val="00534C3B"/>
    <w:rsid w:val="005420D1"/>
    <w:rsid w:val="0055019D"/>
    <w:rsid w:val="0055071E"/>
    <w:rsid w:val="00554656"/>
    <w:rsid w:val="00557584"/>
    <w:rsid w:val="005665C5"/>
    <w:rsid w:val="00580C51"/>
    <w:rsid w:val="00593CBF"/>
    <w:rsid w:val="005A3197"/>
    <w:rsid w:val="005B4C1A"/>
    <w:rsid w:val="005C0355"/>
    <w:rsid w:val="005C5D33"/>
    <w:rsid w:val="00601DF5"/>
    <w:rsid w:val="00605864"/>
    <w:rsid w:val="00622D4D"/>
    <w:rsid w:val="006305CD"/>
    <w:rsid w:val="006463C9"/>
    <w:rsid w:val="00654CBE"/>
    <w:rsid w:val="00666087"/>
    <w:rsid w:val="00666390"/>
    <w:rsid w:val="00676F6C"/>
    <w:rsid w:val="006846BA"/>
    <w:rsid w:val="006962EF"/>
    <w:rsid w:val="006A5862"/>
    <w:rsid w:val="006A5CBD"/>
    <w:rsid w:val="006A64C5"/>
    <w:rsid w:val="006C3EBB"/>
    <w:rsid w:val="006D1B74"/>
    <w:rsid w:val="006D3D43"/>
    <w:rsid w:val="006D4D1C"/>
    <w:rsid w:val="006E2432"/>
    <w:rsid w:val="007001D6"/>
    <w:rsid w:val="007169AF"/>
    <w:rsid w:val="00723045"/>
    <w:rsid w:val="00724F59"/>
    <w:rsid w:val="00741F40"/>
    <w:rsid w:val="00757181"/>
    <w:rsid w:val="00781C02"/>
    <w:rsid w:val="00783A50"/>
    <w:rsid w:val="00790CC2"/>
    <w:rsid w:val="00790D50"/>
    <w:rsid w:val="00791849"/>
    <w:rsid w:val="007A2F12"/>
    <w:rsid w:val="007B0CB5"/>
    <w:rsid w:val="007C5B9E"/>
    <w:rsid w:val="007D1D66"/>
    <w:rsid w:val="007D2E34"/>
    <w:rsid w:val="007D5AB6"/>
    <w:rsid w:val="007D5F4E"/>
    <w:rsid w:val="007E38F3"/>
    <w:rsid w:val="007F42FB"/>
    <w:rsid w:val="00812299"/>
    <w:rsid w:val="00823DEA"/>
    <w:rsid w:val="0083204D"/>
    <w:rsid w:val="00841A33"/>
    <w:rsid w:val="008540F0"/>
    <w:rsid w:val="008639EB"/>
    <w:rsid w:val="00866CF9"/>
    <w:rsid w:val="00873CFA"/>
    <w:rsid w:val="00892442"/>
    <w:rsid w:val="00895579"/>
    <w:rsid w:val="008B614C"/>
    <w:rsid w:val="008C07DA"/>
    <w:rsid w:val="008E18D5"/>
    <w:rsid w:val="008E56F1"/>
    <w:rsid w:val="00901AE4"/>
    <w:rsid w:val="0090731C"/>
    <w:rsid w:val="00907793"/>
    <w:rsid w:val="009077DC"/>
    <w:rsid w:val="00912A42"/>
    <w:rsid w:val="009217B2"/>
    <w:rsid w:val="00922C38"/>
    <w:rsid w:val="00924A23"/>
    <w:rsid w:val="00934692"/>
    <w:rsid w:val="00942976"/>
    <w:rsid w:val="009548CA"/>
    <w:rsid w:val="0096207C"/>
    <w:rsid w:val="00967FDE"/>
    <w:rsid w:val="009708B3"/>
    <w:rsid w:val="00987217"/>
    <w:rsid w:val="00993D36"/>
    <w:rsid w:val="009F64FA"/>
    <w:rsid w:val="00A07D6A"/>
    <w:rsid w:val="00A11244"/>
    <w:rsid w:val="00A147C5"/>
    <w:rsid w:val="00A20761"/>
    <w:rsid w:val="00A269AA"/>
    <w:rsid w:val="00A273CA"/>
    <w:rsid w:val="00A56DC1"/>
    <w:rsid w:val="00A634F1"/>
    <w:rsid w:val="00A674F7"/>
    <w:rsid w:val="00A71219"/>
    <w:rsid w:val="00A8125E"/>
    <w:rsid w:val="00A84E65"/>
    <w:rsid w:val="00AA1ACB"/>
    <w:rsid w:val="00AA32A8"/>
    <w:rsid w:val="00AB0890"/>
    <w:rsid w:val="00AB4D1C"/>
    <w:rsid w:val="00AC26FD"/>
    <w:rsid w:val="00AF0D04"/>
    <w:rsid w:val="00AF1168"/>
    <w:rsid w:val="00AF387B"/>
    <w:rsid w:val="00B23234"/>
    <w:rsid w:val="00B54803"/>
    <w:rsid w:val="00B60EE6"/>
    <w:rsid w:val="00B9235D"/>
    <w:rsid w:val="00B97A1E"/>
    <w:rsid w:val="00BA2F40"/>
    <w:rsid w:val="00BB2B3D"/>
    <w:rsid w:val="00BB449A"/>
    <w:rsid w:val="00BC249D"/>
    <w:rsid w:val="00BC528E"/>
    <w:rsid w:val="00BE5238"/>
    <w:rsid w:val="00BF40EC"/>
    <w:rsid w:val="00C069B4"/>
    <w:rsid w:val="00C10E32"/>
    <w:rsid w:val="00C12EA2"/>
    <w:rsid w:val="00C23750"/>
    <w:rsid w:val="00C302EE"/>
    <w:rsid w:val="00C5359C"/>
    <w:rsid w:val="00C55F0B"/>
    <w:rsid w:val="00C57C87"/>
    <w:rsid w:val="00C811AB"/>
    <w:rsid w:val="00C82F52"/>
    <w:rsid w:val="00C83A5D"/>
    <w:rsid w:val="00C910C6"/>
    <w:rsid w:val="00CD22BE"/>
    <w:rsid w:val="00CD7E5C"/>
    <w:rsid w:val="00CF3E17"/>
    <w:rsid w:val="00D20BC4"/>
    <w:rsid w:val="00D23885"/>
    <w:rsid w:val="00D256A1"/>
    <w:rsid w:val="00D27D30"/>
    <w:rsid w:val="00D3324E"/>
    <w:rsid w:val="00D43587"/>
    <w:rsid w:val="00D449BA"/>
    <w:rsid w:val="00D4662D"/>
    <w:rsid w:val="00D50AFA"/>
    <w:rsid w:val="00D54D6C"/>
    <w:rsid w:val="00D720EA"/>
    <w:rsid w:val="00D97489"/>
    <w:rsid w:val="00D97E08"/>
    <w:rsid w:val="00DA360C"/>
    <w:rsid w:val="00DB368B"/>
    <w:rsid w:val="00DC633D"/>
    <w:rsid w:val="00DC7C59"/>
    <w:rsid w:val="00DE7766"/>
    <w:rsid w:val="00DF7EEA"/>
    <w:rsid w:val="00E13C33"/>
    <w:rsid w:val="00E33FCE"/>
    <w:rsid w:val="00E34E58"/>
    <w:rsid w:val="00E372C6"/>
    <w:rsid w:val="00E44EA9"/>
    <w:rsid w:val="00E466B0"/>
    <w:rsid w:val="00E64C2A"/>
    <w:rsid w:val="00E7078C"/>
    <w:rsid w:val="00E85ACE"/>
    <w:rsid w:val="00E95841"/>
    <w:rsid w:val="00EA2922"/>
    <w:rsid w:val="00EC7619"/>
    <w:rsid w:val="00ED7AA5"/>
    <w:rsid w:val="00EE1769"/>
    <w:rsid w:val="00EE3C27"/>
    <w:rsid w:val="00EE7F27"/>
    <w:rsid w:val="00EF1A14"/>
    <w:rsid w:val="00F3266B"/>
    <w:rsid w:val="00F46FFF"/>
    <w:rsid w:val="00F510D1"/>
    <w:rsid w:val="00F672B8"/>
    <w:rsid w:val="00F73644"/>
    <w:rsid w:val="00F77462"/>
    <w:rsid w:val="00F83B76"/>
    <w:rsid w:val="00FA3B8E"/>
    <w:rsid w:val="00FB006C"/>
    <w:rsid w:val="00FD7EF9"/>
    <w:rsid w:val="00FE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4" w:qFormat="1"/>
    <w:lsdException w:name="heading 5" w:qFormat="1"/>
    <w:lsdException w:name="heading 7" w:qFormat="1"/>
    <w:lsdException w:name="heading 8" w:uiPriority="9" w:qFormat="1"/>
    <w:lsdException w:name="heading 9" w:uiPriority="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1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uiPriority w:val="22"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97664"/>
    <w:rPr>
      <w:rFonts w:asciiTheme="majorHAnsi" w:hAnsiTheme="majorHAnsi"/>
      <w:caps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4" w:qFormat="1"/>
    <w:lsdException w:name="heading 5" w:qFormat="1"/>
    <w:lsdException w:name="heading 7" w:qFormat="1"/>
    <w:lsdException w:name="heading 8" w:uiPriority="9" w:qFormat="1"/>
    <w:lsdException w:name="heading 9" w:uiPriority="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1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uiPriority w:val="22"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97664"/>
    <w:rPr>
      <w:rFonts w:asciiTheme="majorHAnsi" w:hAnsiTheme="majorHAnsi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u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9EF18AC87F420AB09BF54C81FF8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87E92-3F87-4F84-A384-431C359560E2}"/>
      </w:docPartPr>
      <w:docPartBody>
        <w:p w:rsidR="00161171" w:rsidRDefault="00EF4B05">
          <w:pPr>
            <w:pStyle w:val="319EF18AC87F420AB09BF54C81FF855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05"/>
    <w:rsid w:val="00161171"/>
    <w:rsid w:val="00387FFB"/>
    <w:rsid w:val="003C2182"/>
    <w:rsid w:val="00471032"/>
    <w:rsid w:val="005B599A"/>
    <w:rsid w:val="005C5408"/>
    <w:rsid w:val="006D0B53"/>
    <w:rsid w:val="00812256"/>
    <w:rsid w:val="00910624"/>
    <w:rsid w:val="009C6B10"/>
    <w:rsid w:val="00AD0C8B"/>
    <w:rsid w:val="00B34309"/>
    <w:rsid w:val="00C04A6A"/>
    <w:rsid w:val="00D763CC"/>
    <w:rsid w:val="00D8675F"/>
    <w:rsid w:val="00EA13F9"/>
    <w:rsid w:val="00ED5C2B"/>
    <w:rsid w:val="00EF4B05"/>
    <w:rsid w:val="00F4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85E45833DB44B4AF23D3C98AC2C469">
    <w:name w:val="9F85E45833DB44B4AF23D3C98AC2C469"/>
  </w:style>
  <w:style w:type="paragraph" w:customStyle="1" w:styleId="22F0990C6EE949E499873EFC8D1E5272">
    <w:name w:val="22F0990C6EE949E499873EFC8D1E5272"/>
  </w:style>
  <w:style w:type="paragraph" w:customStyle="1" w:styleId="4428566A5E744DC7A3637467CF1C2B1B">
    <w:name w:val="4428566A5E744DC7A3637467CF1C2B1B"/>
  </w:style>
  <w:style w:type="paragraph" w:customStyle="1" w:styleId="F2C075719C7048CC84041C05C1AE967E">
    <w:name w:val="F2C075719C7048CC84041C05C1AE967E"/>
  </w:style>
  <w:style w:type="paragraph" w:customStyle="1" w:styleId="52BA07DDDB7F4B62A2FF41458CF38CAE">
    <w:name w:val="52BA07DDDB7F4B62A2FF41458CF38CAE"/>
  </w:style>
  <w:style w:type="paragraph" w:customStyle="1" w:styleId="F088C91DBB924CD7B757E1A7C01D07FF">
    <w:name w:val="F088C91DBB924CD7B757E1A7C01D07FF"/>
  </w:style>
  <w:style w:type="paragraph" w:customStyle="1" w:styleId="26B2196785914A2AA87F90E622CBC5E4">
    <w:name w:val="26B2196785914A2AA87F90E622CBC5E4"/>
  </w:style>
  <w:style w:type="paragraph" w:customStyle="1" w:styleId="3591FAA4A72645CE8E37926BAF0111B4">
    <w:name w:val="3591FAA4A72645CE8E37926BAF0111B4"/>
  </w:style>
  <w:style w:type="paragraph" w:customStyle="1" w:styleId="4DF2B7EC057A4123905F52520ED1D48F">
    <w:name w:val="4DF2B7EC057A4123905F52520ED1D48F"/>
  </w:style>
  <w:style w:type="paragraph" w:customStyle="1" w:styleId="1780B39C380042AD98F5449C5A99DEA2">
    <w:name w:val="1780B39C380042AD98F5449C5A99DEA2"/>
  </w:style>
  <w:style w:type="paragraph" w:customStyle="1" w:styleId="C900094B036F405BB41C95E8F99C2C4D">
    <w:name w:val="C900094B036F405BB41C95E8F99C2C4D"/>
  </w:style>
  <w:style w:type="paragraph" w:customStyle="1" w:styleId="5BB9F8EF24AF4D36948BD00B878E2948">
    <w:name w:val="5BB9F8EF24AF4D36948BD00B878E2948"/>
  </w:style>
  <w:style w:type="paragraph" w:customStyle="1" w:styleId="1ED6265E0CAD47A098360D537AF02357">
    <w:name w:val="1ED6265E0CAD47A098360D537AF02357"/>
  </w:style>
  <w:style w:type="paragraph" w:customStyle="1" w:styleId="E4AD2630ADB74958BFB8A89EAAA2758F">
    <w:name w:val="E4AD2630ADB74958BFB8A89EAAA2758F"/>
  </w:style>
  <w:style w:type="paragraph" w:customStyle="1" w:styleId="96EB3462D9B04F238288052B5D96E1F4">
    <w:name w:val="96EB3462D9B04F238288052B5D96E1F4"/>
  </w:style>
  <w:style w:type="paragraph" w:customStyle="1" w:styleId="0F052CBA0BCE4F448C601616590124B4">
    <w:name w:val="0F052CBA0BCE4F448C601616590124B4"/>
  </w:style>
  <w:style w:type="paragraph" w:customStyle="1" w:styleId="E8BDB30FF9114ACB9EDC9CA01664EACD">
    <w:name w:val="E8BDB30FF9114ACB9EDC9CA01664EACD"/>
  </w:style>
  <w:style w:type="paragraph" w:customStyle="1" w:styleId="1CC122C27B364F1CA22A059426C405E7">
    <w:name w:val="1CC122C27B364F1CA22A059426C405E7"/>
  </w:style>
  <w:style w:type="paragraph" w:customStyle="1" w:styleId="5CAE4F704F274DD7B5BD1356710C4CA3">
    <w:name w:val="5CAE4F704F274DD7B5BD1356710C4CA3"/>
  </w:style>
  <w:style w:type="paragraph" w:customStyle="1" w:styleId="506F22D546C641A2AF2F9C349CB690D3">
    <w:name w:val="506F22D546C641A2AF2F9C349CB690D3"/>
  </w:style>
  <w:style w:type="paragraph" w:customStyle="1" w:styleId="A6ABFF247E91407E9F9A99E2A5C2739F">
    <w:name w:val="A6ABFF247E91407E9F9A99E2A5C2739F"/>
  </w:style>
  <w:style w:type="paragraph" w:customStyle="1" w:styleId="94B1977050404929B376E9FB204277E0">
    <w:name w:val="94B1977050404929B376E9FB204277E0"/>
  </w:style>
  <w:style w:type="paragraph" w:customStyle="1" w:styleId="243F2D4A39F24C4194BD9494268BF2D6">
    <w:name w:val="243F2D4A39F24C4194BD9494268BF2D6"/>
  </w:style>
  <w:style w:type="paragraph" w:customStyle="1" w:styleId="B932FE658EFC4C7D816098A7547B21B2">
    <w:name w:val="B932FE658EFC4C7D816098A7547B21B2"/>
  </w:style>
  <w:style w:type="paragraph" w:customStyle="1" w:styleId="832E97A91EBB4AFDBAD67B7012FF6681">
    <w:name w:val="832E97A91EBB4AFDBAD67B7012FF6681"/>
  </w:style>
  <w:style w:type="paragraph" w:customStyle="1" w:styleId="5986A584FF6F409290DEFCD190D3F9EF">
    <w:name w:val="5986A584FF6F409290DEFCD190D3F9EF"/>
  </w:style>
  <w:style w:type="paragraph" w:customStyle="1" w:styleId="5655F5FEEC104CEF8BB3D6591702F0CC">
    <w:name w:val="5655F5FEEC104CEF8BB3D6591702F0CC"/>
  </w:style>
  <w:style w:type="paragraph" w:customStyle="1" w:styleId="FE96AC5106C045AA9EB4CB678A1CEDA5">
    <w:name w:val="FE96AC5106C045AA9EB4CB678A1CEDA5"/>
  </w:style>
  <w:style w:type="paragraph" w:customStyle="1" w:styleId="086D2059018042839556D2DE7A3A66BF">
    <w:name w:val="086D2059018042839556D2DE7A3A66BF"/>
  </w:style>
  <w:style w:type="paragraph" w:customStyle="1" w:styleId="B1A4C32BAAF74E2AAB370A0BF2D0A008">
    <w:name w:val="B1A4C32BAAF74E2AAB370A0BF2D0A008"/>
  </w:style>
  <w:style w:type="paragraph" w:customStyle="1" w:styleId="741AA34912D4491EA612B8D927E50735">
    <w:name w:val="741AA34912D4491EA612B8D927E50735"/>
  </w:style>
  <w:style w:type="paragraph" w:customStyle="1" w:styleId="815AEAD9B07347C2B604CEECD483E470">
    <w:name w:val="815AEAD9B07347C2B604CEECD483E470"/>
  </w:style>
  <w:style w:type="paragraph" w:customStyle="1" w:styleId="73F282CA8DF24F7BB886005A693BABDD">
    <w:name w:val="73F282CA8DF24F7BB886005A693BABDD"/>
  </w:style>
  <w:style w:type="paragraph" w:customStyle="1" w:styleId="319EF18AC87F420AB09BF54C81FF855B">
    <w:name w:val="319EF18AC87F420AB09BF54C81FF855B"/>
  </w:style>
  <w:style w:type="paragraph" w:customStyle="1" w:styleId="AC4E8729E8A24C1A9FAFE16CA33B5ADA">
    <w:name w:val="AC4E8729E8A24C1A9FAFE16CA33B5ADA"/>
  </w:style>
  <w:style w:type="paragraph" w:customStyle="1" w:styleId="9E52E40E947643CDB196DE05D89B40AC">
    <w:name w:val="9E52E40E947643CDB196DE05D89B40AC"/>
  </w:style>
  <w:style w:type="paragraph" w:customStyle="1" w:styleId="298639D63D3445F7960D443FB4E03EC1">
    <w:name w:val="298639D63D3445F7960D443FB4E03EC1"/>
  </w:style>
  <w:style w:type="paragraph" w:customStyle="1" w:styleId="E5E150A719D9436198106D6BE3AB7661">
    <w:name w:val="E5E150A719D9436198106D6BE3AB7661"/>
  </w:style>
  <w:style w:type="paragraph" w:customStyle="1" w:styleId="D6426C0275E64CEC9231ECFF861D9DA1">
    <w:name w:val="D6426C0275E64CEC9231ECFF861D9DA1"/>
    <w:rsid w:val="00161171"/>
  </w:style>
  <w:style w:type="paragraph" w:customStyle="1" w:styleId="B9270D6780494D7C99DDA0F0927E0784">
    <w:name w:val="B9270D6780494D7C99DDA0F0927E0784"/>
    <w:rsid w:val="001611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85E45833DB44B4AF23D3C98AC2C469">
    <w:name w:val="9F85E45833DB44B4AF23D3C98AC2C469"/>
  </w:style>
  <w:style w:type="paragraph" w:customStyle="1" w:styleId="22F0990C6EE949E499873EFC8D1E5272">
    <w:name w:val="22F0990C6EE949E499873EFC8D1E5272"/>
  </w:style>
  <w:style w:type="paragraph" w:customStyle="1" w:styleId="4428566A5E744DC7A3637467CF1C2B1B">
    <w:name w:val="4428566A5E744DC7A3637467CF1C2B1B"/>
  </w:style>
  <w:style w:type="paragraph" w:customStyle="1" w:styleId="F2C075719C7048CC84041C05C1AE967E">
    <w:name w:val="F2C075719C7048CC84041C05C1AE967E"/>
  </w:style>
  <w:style w:type="paragraph" w:customStyle="1" w:styleId="52BA07DDDB7F4B62A2FF41458CF38CAE">
    <w:name w:val="52BA07DDDB7F4B62A2FF41458CF38CAE"/>
  </w:style>
  <w:style w:type="paragraph" w:customStyle="1" w:styleId="F088C91DBB924CD7B757E1A7C01D07FF">
    <w:name w:val="F088C91DBB924CD7B757E1A7C01D07FF"/>
  </w:style>
  <w:style w:type="paragraph" w:customStyle="1" w:styleId="26B2196785914A2AA87F90E622CBC5E4">
    <w:name w:val="26B2196785914A2AA87F90E622CBC5E4"/>
  </w:style>
  <w:style w:type="paragraph" w:customStyle="1" w:styleId="3591FAA4A72645CE8E37926BAF0111B4">
    <w:name w:val="3591FAA4A72645CE8E37926BAF0111B4"/>
  </w:style>
  <w:style w:type="paragraph" w:customStyle="1" w:styleId="4DF2B7EC057A4123905F52520ED1D48F">
    <w:name w:val="4DF2B7EC057A4123905F52520ED1D48F"/>
  </w:style>
  <w:style w:type="paragraph" w:customStyle="1" w:styleId="1780B39C380042AD98F5449C5A99DEA2">
    <w:name w:val="1780B39C380042AD98F5449C5A99DEA2"/>
  </w:style>
  <w:style w:type="paragraph" w:customStyle="1" w:styleId="C900094B036F405BB41C95E8F99C2C4D">
    <w:name w:val="C900094B036F405BB41C95E8F99C2C4D"/>
  </w:style>
  <w:style w:type="paragraph" w:customStyle="1" w:styleId="5BB9F8EF24AF4D36948BD00B878E2948">
    <w:name w:val="5BB9F8EF24AF4D36948BD00B878E2948"/>
  </w:style>
  <w:style w:type="paragraph" w:customStyle="1" w:styleId="1ED6265E0CAD47A098360D537AF02357">
    <w:name w:val="1ED6265E0CAD47A098360D537AF02357"/>
  </w:style>
  <w:style w:type="paragraph" w:customStyle="1" w:styleId="E4AD2630ADB74958BFB8A89EAAA2758F">
    <w:name w:val="E4AD2630ADB74958BFB8A89EAAA2758F"/>
  </w:style>
  <w:style w:type="paragraph" w:customStyle="1" w:styleId="96EB3462D9B04F238288052B5D96E1F4">
    <w:name w:val="96EB3462D9B04F238288052B5D96E1F4"/>
  </w:style>
  <w:style w:type="paragraph" w:customStyle="1" w:styleId="0F052CBA0BCE4F448C601616590124B4">
    <w:name w:val="0F052CBA0BCE4F448C601616590124B4"/>
  </w:style>
  <w:style w:type="paragraph" w:customStyle="1" w:styleId="E8BDB30FF9114ACB9EDC9CA01664EACD">
    <w:name w:val="E8BDB30FF9114ACB9EDC9CA01664EACD"/>
  </w:style>
  <w:style w:type="paragraph" w:customStyle="1" w:styleId="1CC122C27B364F1CA22A059426C405E7">
    <w:name w:val="1CC122C27B364F1CA22A059426C405E7"/>
  </w:style>
  <w:style w:type="paragraph" w:customStyle="1" w:styleId="5CAE4F704F274DD7B5BD1356710C4CA3">
    <w:name w:val="5CAE4F704F274DD7B5BD1356710C4CA3"/>
  </w:style>
  <w:style w:type="paragraph" w:customStyle="1" w:styleId="506F22D546C641A2AF2F9C349CB690D3">
    <w:name w:val="506F22D546C641A2AF2F9C349CB690D3"/>
  </w:style>
  <w:style w:type="paragraph" w:customStyle="1" w:styleId="A6ABFF247E91407E9F9A99E2A5C2739F">
    <w:name w:val="A6ABFF247E91407E9F9A99E2A5C2739F"/>
  </w:style>
  <w:style w:type="paragraph" w:customStyle="1" w:styleId="94B1977050404929B376E9FB204277E0">
    <w:name w:val="94B1977050404929B376E9FB204277E0"/>
  </w:style>
  <w:style w:type="paragraph" w:customStyle="1" w:styleId="243F2D4A39F24C4194BD9494268BF2D6">
    <w:name w:val="243F2D4A39F24C4194BD9494268BF2D6"/>
  </w:style>
  <w:style w:type="paragraph" w:customStyle="1" w:styleId="B932FE658EFC4C7D816098A7547B21B2">
    <w:name w:val="B932FE658EFC4C7D816098A7547B21B2"/>
  </w:style>
  <w:style w:type="paragraph" w:customStyle="1" w:styleId="832E97A91EBB4AFDBAD67B7012FF6681">
    <w:name w:val="832E97A91EBB4AFDBAD67B7012FF6681"/>
  </w:style>
  <w:style w:type="paragraph" w:customStyle="1" w:styleId="5986A584FF6F409290DEFCD190D3F9EF">
    <w:name w:val="5986A584FF6F409290DEFCD190D3F9EF"/>
  </w:style>
  <w:style w:type="paragraph" w:customStyle="1" w:styleId="5655F5FEEC104CEF8BB3D6591702F0CC">
    <w:name w:val="5655F5FEEC104CEF8BB3D6591702F0CC"/>
  </w:style>
  <w:style w:type="paragraph" w:customStyle="1" w:styleId="FE96AC5106C045AA9EB4CB678A1CEDA5">
    <w:name w:val="FE96AC5106C045AA9EB4CB678A1CEDA5"/>
  </w:style>
  <w:style w:type="paragraph" w:customStyle="1" w:styleId="086D2059018042839556D2DE7A3A66BF">
    <w:name w:val="086D2059018042839556D2DE7A3A66BF"/>
  </w:style>
  <w:style w:type="paragraph" w:customStyle="1" w:styleId="B1A4C32BAAF74E2AAB370A0BF2D0A008">
    <w:name w:val="B1A4C32BAAF74E2AAB370A0BF2D0A008"/>
  </w:style>
  <w:style w:type="paragraph" w:customStyle="1" w:styleId="741AA34912D4491EA612B8D927E50735">
    <w:name w:val="741AA34912D4491EA612B8D927E50735"/>
  </w:style>
  <w:style w:type="paragraph" w:customStyle="1" w:styleId="815AEAD9B07347C2B604CEECD483E470">
    <w:name w:val="815AEAD9B07347C2B604CEECD483E470"/>
  </w:style>
  <w:style w:type="paragraph" w:customStyle="1" w:styleId="73F282CA8DF24F7BB886005A693BABDD">
    <w:name w:val="73F282CA8DF24F7BB886005A693BABDD"/>
  </w:style>
  <w:style w:type="paragraph" w:customStyle="1" w:styleId="319EF18AC87F420AB09BF54C81FF855B">
    <w:name w:val="319EF18AC87F420AB09BF54C81FF855B"/>
  </w:style>
  <w:style w:type="paragraph" w:customStyle="1" w:styleId="AC4E8729E8A24C1A9FAFE16CA33B5ADA">
    <w:name w:val="AC4E8729E8A24C1A9FAFE16CA33B5ADA"/>
  </w:style>
  <w:style w:type="paragraph" w:customStyle="1" w:styleId="9E52E40E947643CDB196DE05D89B40AC">
    <w:name w:val="9E52E40E947643CDB196DE05D89B40AC"/>
  </w:style>
  <w:style w:type="paragraph" w:customStyle="1" w:styleId="298639D63D3445F7960D443FB4E03EC1">
    <w:name w:val="298639D63D3445F7960D443FB4E03EC1"/>
  </w:style>
  <w:style w:type="paragraph" w:customStyle="1" w:styleId="E5E150A719D9436198106D6BE3AB7661">
    <w:name w:val="E5E150A719D9436198106D6BE3AB7661"/>
  </w:style>
  <w:style w:type="paragraph" w:customStyle="1" w:styleId="D6426C0275E64CEC9231ECFF861D9DA1">
    <w:name w:val="D6426C0275E64CEC9231ECFF861D9DA1"/>
    <w:rsid w:val="00161171"/>
  </w:style>
  <w:style w:type="paragraph" w:customStyle="1" w:styleId="B9270D6780494D7C99DDA0F0927E0784">
    <w:name w:val="B9270D6780494D7C99DDA0F0927E0784"/>
    <w:rsid w:val="00161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863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Ritu</dc:creator>
  <cp:lastModifiedBy>Lenovo</cp:lastModifiedBy>
  <cp:revision>309</cp:revision>
  <dcterms:created xsi:type="dcterms:W3CDTF">2018-12-06T19:18:00Z</dcterms:created>
  <dcterms:modified xsi:type="dcterms:W3CDTF">2021-01-23T07:26:00Z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